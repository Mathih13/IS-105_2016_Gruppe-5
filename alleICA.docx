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Style w:val="None A"/>
          <w:rFonts w:ascii="Calibri" w:cs="Calibri" w:hAnsi="Calibri" w:eastAsia="Calibri"/>
        </w:rPr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167175</wp:posOffset>
            </wp:positionV>
            <wp:extent cx="8072534" cy="1052622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534" cy="10526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 A"/>
          <w:color w:val="000000"/>
          <w:u w:color="00000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893445</wp:posOffset>
                </wp:positionH>
                <wp:positionV relativeFrom="line">
                  <wp:posOffset>574441</wp:posOffset>
                </wp:positionV>
                <wp:extent cx="4114800" cy="6629400"/>
                <wp:effectExtent l="0" t="0" r="0" b="0"/>
                <wp:wrapSquare wrapText="bothSides" distL="57150" distR="57150" distT="57150" distB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62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rStyle w:val="None A"/>
                                <w:rFonts w:ascii="Calibri Light" w:cs="Calibri Light" w:hAnsi="Calibri Light" w:eastAsia="Calibri Light"/>
                                <w:b w:val="1"/>
                                <w:bCs w:val="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Style w:val="None A"/>
                                <w:rFonts w:ascii="Calibri Light" w:cs="Calibri Light" w:hAnsi="Calibri Light" w:eastAsia="Calibri Light"/>
                                <w:b w:val="1"/>
                                <w:bCs w:val="1"/>
                                <w:sz w:val="72"/>
                                <w:szCs w:val="72"/>
                                <w:rtl w:val="0"/>
                                <w:lang w:val="de-DE"/>
                              </w:rPr>
                              <w:t>Gruppe5</w:t>
                            </w:r>
                          </w:p>
                          <w:p>
                            <w:pPr>
                              <w:pStyle w:val="Body A"/>
                              <w:rPr>
                                <w:rStyle w:val="None A"/>
                                <w:rFonts w:ascii="Calibri Light" w:cs="Calibri Light" w:hAnsi="Calibri Light" w:eastAsia="Calibri Light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Style w:val="None A"/>
                                <w:rFonts w:ascii="Calibri Light" w:cs="Calibri Light" w:hAnsi="Calibri Light" w:eastAsia="Calibri Light"/>
                                <w:sz w:val="50"/>
                                <w:szCs w:val="50"/>
                                <w:rtl w:val="0"/>
                                <w:lang w:val="de-DE"/>
                              </w:rPr>
                              <w:t>Alle ICA</w:t>
                            </w:r>
                          </w:p>
                          <w:p>
                            <w:pPr>
                              <w:pStyle w:val="Body A"/>
                              <w:rPr>
                                <w:rFonts w:ascii="ConduitITCStd Light" w:cs="ConduitITCStd Light" w:hAnsi="ConduitITCStd Light" w:eastAsia="ConduitITCStd Light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Body A"/>
                              <w:rPr>
                                <w:rFonts w:ascii="ConduitITCStd Light" w:cs="ConduitITCStd Light" w:hAnsi="ConduitITCStd Light" w:eastAsia="ConduitITCStd Light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line="276" w:lineRule="auto"/>
                            </w:pPr>
                            <w:r>
                              <w:rPr>
                                <w:rStyle w:val="None A"/>
                                <w:rFonts w:ascii="ConduitITCStd Light" w:cs="ConduitITCStd Light" w:hAnsi="ConduitITCStd Light" w:eastAsia="ConduitITCStd Light"/>
                                <w:sz w:val="28"/>
                                <w:szCs w:val="28"/>
                                <w:rtl w:val="0"/>
                              </w:rPr>
                              <w:t>Terje Selj</w:t>
                            </w:r>
                            <w:r>
                              <w:rPr>
                                <w:rStyle w:val="None A"/>
                                <w:rFonts w:ascii="ConduitITCStd Light" w:cs="ConduitITCStd Light" w:hAnsi="ConduitITCStd Light" w:eastAsia="ConduitITCStd Light"/>
                                <w:sz w:val="28"/>
                                <w:szCs w:val="28"/>
                                <w:rtl w:val="0"/>
                                <w:lang w:val="da-DK"/>
                              </w:rPr>
                              <w:t>å</w:t>
                            </w:r>
                            <w:r>
                              <w:rPr>
                                <w:rStyle w:val="None A"/>
                                <w:rFonts w:ascii="ConduitITCStd Light" w:cs="ConduitITCStd Light" w:hAnsi="ConduitITCStd Light" w:eastAsia="ConduitITCStd Light"/>
                                <w:sz w:val="28"/>
                                <w:szCs w:val="28"/>
                                <w:rtl w:val="0"/>
                              </w:rPr>
                              <w:t xml:space="preserve">sen, Mathias Hartveit, Stina Berg Welde, Johanne Mosling, Erik Haaland, Eirik Slagnes.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0.4pt;margin-top:45.2pt;width:324.0pt;height:522.0pt;z-index:251660288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rStyle w:val="None A"/>
                          <w:rFonts w:ascii="Calibri Light" w:cs="Calibri Light" w:hAnsi="Calibri Light" w:eastAsia="Calibri Light"/>
                          <w:b w:val="1"/>
                          <w:bCs w:val="1"/>
                          <w:sz w:val="72"/>
                          <w:szCs w:val="72"/>
                        </w:rPr>
                      </w:pPr>
                      <w:r>
                        <w:rPr>
                          <w:rStyle w:val="None A"/>
                          <w:rFonts w:ascii="Calibri Light" w:cs="Calibri Light" w:hAnsi="Calibri Light" w:eastAsia="Calibri Light"/>
                          <w:b w:val="1"/>
                          <w:bCs w:val="1"/>
                          <w:sz w:val="72"/>
                          <w:szCs w:val="72"/>
                          <w:rtl w:val="0"/>
                          <w:lang w:val="de-DE"/>
                        </w:rPr>
                        <w:t>Gruppe5</w:t>
                      </w:r>
                    </w:p>
                    <w:p>
                      <w:pPr>
                        <w:pStyle w:val="Body A"/>
                        <w:rPr>
                          <w:rStyle w:val="None A"/>
                          <w:rFonts w:ascii="Calibri Light" w:cs="Calibri Light" w:hAnsi="Calibri Light" w:eastAsia="Calibri Light"/>
                          <w:sz w:val="50"/>
                          <w:szCs w:val="50"/>
                        </w:rPr>
                      </w:pPr>
                      <w:r>
                        <w:rPr>
                          <w:rStyle w:val="None A"/>
                          <w:rFonts w:ascii="Calibri Light" w:cs="Calibri Light" w:hAnsi="Calibri Light" w:eastAsia="Calibri Light"/>
                          <w:sz w:val="50"/>
                          <w:szCs w:val="50"/>
                          <w:rtl w:val="0"/>
                          <w:lang w:val="de-DE"/>
                        </w:rPr>
                        <w:t>Alle ICA</w:t>
                      </w:r>
                    </w:p>
                    <w:p>
                      <w:pPr>
                        <w:pStyle w:val="Body A"/>
                        <w:rPr>
                          <w:rFonts w:ascii="ConduitITCStd Light" w:cs="ConduitITCStd Light" w:hAnsi="ConduitITCStd Light" w:eastAsia="ConduitITCStd Light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Body A"/>
                        <w:rPr>
                          <w:rFonts w:ascii="ConduitITCStd Light" w:cs="ConduitITCStd Light" w:hAnsi="ConduitITCStd Light" w:eastAsia="ConduitITCStd Light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Body A"/>
                        <w:spacing w:line="276" w:lineRule="auto"/>
                      </w:pPr>
                      <w:r>
                        <w:rPr>
                          <w:rStyle w:val="None A"/>
                          <w:rFonts w:ascii="ConduitITCStd Light" w:cs="ConduitITCStd Light" w:hAnsi="ConduitITCStd Light" w:eastAsia="ConduitITCStd Light"/>
                          <w:sz w:val="28"/>
                          <w:szCs w:val="28"/>
                          <w:rtl w:val="0"/>
                        </w:rPr>
                        <w:t>Terje Selj</w:t>
                      </w:r>
                      <w:r>
                        <w:rPr>
                          <w:rStyle w:val="None A"/>
                          <w:rFonts w:ascii="ConduitITCStd Light" w:cs="ConduitITCStd Light" w:hAnsi="ConduitITCStd Light" w:eastAsia="ConduitITCStd Light"/>
                          <w:sz w:val="28"/>
                          <w:szCs w:val="28"/>
                          <w:rtl w:val="0"/>
                          <w:lang w:val="da-DK"/>
                        </w:rPr>
                        <w:t>å</w:t>
                      </w:r>
                      <w:r>
                        <w:rPr>
                          <w:rStyle w:val="None A"/>
                          <w:rFonts w:ascii="ConduitITCStd Light" w:cs="ConduitITCStd Light" w:hAnsi="ConduitITCStd Light" w:eastAsia="ConduitITCStd Light"/>
                          <w:sz w:val="28"/>
                          <w:szCs w:val="28"/>
                          <w:rtl w:val="0"/>
                        </w:rPr>
                        <w:t xml:space="preserve">sen, Mathias Hartveit, Stina Berg Welde, Johanne Mosling, Erik Haaland, Eirik Slagnes. 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 xml:space="preserve">ICA 1 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color w:val="2d4486"/>
          <w:u w:color="2d4486"/>
          <w:rtl w:val="0"/>
          <w:lang w:val="en-US"/>
        </w:rPr>
        <w:t>https://github.com/Mathih13/IS-105_2016_Gruppe-5/releases/tag/uke4</w:t>
      </w: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Heading"/>
        <w:rPr>
          <w:rStyle w:val="None A"/>
          <w:rFonts w:ascii="Calibri" w:cs="Calibri" w:hAnsi="Calibri" w:eastAsia="Calibri"/>
          <w:sz w:val="56"/>
          <w:szCs w:val="56"/>
          <w:u w:color="000000"/>
        </w:rPr>
      </w:pPr>
      <w:r>
        <w:rPr>
          <w:rStyle w:val="None A"/>
          <w:rFonts w:ascii="Calibri" w:cs="Calibri" w:hAnsi="Calibri" w:eastAsia="Calibri"/>
          <w:sz w:val="56"/>
          <w:szCs w:val="56"/>
          <w:u w:color="000000"/>
          <w:rtl w:val="0"/>
          <w:lang w:val="pt-PT"/>
        </w:rPr>
        <w:t>ICA 1</w:t>
      </w:r>
    </w:p>
    <w:p>
      <w:pPr>
        <w:pStyle w:val="Body A"/>
        <w:rPr>
          <w:rStyle w:val="None A"/>
          <w:rFonts w:ascii="Calibri" w:cs="Calibri" w:hAnsi="Calibri" w:eastAsia="Calibri"/>
          <w:sz w:val="56"/>
          <w:szCs w:val="56"/>
          <w:u w:color="000000"/>
        </w:rPr>
      </w:pPr>
    </w:p>
    <w:p>
      <w:pPr>
        <w:pStyle w:val="Body A"/>
        <w:spacing w:line="276" w:lineRule="auto"/>
      </w:pPr>
      <w:r>
        <w:rPr>
          <w:rStyle w:val="None A"/>
          <w:rFonts w:ascii="Calibri" w:cs="Calibri" w:hAnsi="Calibri" w:eastAsia="Calibri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"https://github.com/Mathih13/IS-105_2016_Gruppe-5/tree/master/Uke%25204%2520-%2520ICA%25201"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https://github.com/Mathih13/IS-105_2016_Gruppe-5/tree/master/Uke%204%20-%20ICA%201</w:t>
      </w:r>
      <w:r>
        <w:rPr/>
        <w:fldChar w:fldCharType="end" w:fldLock="0"/>
      </w:r>
    </w:p>
    <w:p>
      <w:pPr>
        <w:pStyle w:val="Body A"/>
        <w:spacing w:line="276" w:lineRule="auto"/>
      </w:pPr>
      <w:r>
        <w:rPr>
          <w:rtl w:val="0"/>
        </w:rPr>
        <w:t>Sist endret: 01.06.2016</w:t>
      </w:r>
    </w:p>
    <w:p>
      <w:pPr>
        <w:pStyle w:val="Body A"/>
      </w:pP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</w:rPr>
        <w:t>1.2.1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Lise: log2(8/4) = 1 bit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Per: log2(8/5) = 0.67 = 1 bit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Oskar: log2(8/3) = 1.41 = 1 bit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Louise: 3 bit</w:t>
      </w: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</w:rPr>
        <w:t>1.2.2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 xml:space="preserve">a) 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Fordi en 1bits kode tar mindre plass og X har st</w:t>
      </w:r>
      <w:r>
        <w:rPr>
          <w:rStyle w:val="None A"/>
          <w:rFonts w:ascii="Calibri" w:cs="Calibri" w:hAnsi="Calibri" w:eastAsia="Calibri"/>
          <w:rtl w:val="0"/>
          <w:lang w:val="da-DK"/>
        </w:rPr>
        <w:t>ø</w:t>
      </w:r>
      <w:r>
        <w:rPr>
          <w:rStyle w:val="None A"/>
          <w:rFonts w:ascii="Calibri" w:cs="Calibri" w:hAnsi="Calibri" w:eastAsia="Calibri"/>
          <w:rtl w:val="0"/>
        </w:rPr>
        <w:t xml:space="preserve">rst sannsynlighet, derfor vil den forekomme oftere. Derfor er det smartere og gi den 1 bit. 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s-ES_tradnl"/>
        </w:rPr>
        <w:t xml:space="preserve">b) 00101001100000  = X X Y Y X Z X X X X X 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c) (python)</w:t>
      </w: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</w:rPr>
        <w:t xml:space="preserve">1.2.3 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 xml:space="preserve">a) 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 xml:space="preserve">b) 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c) Den er veldig effektiv. Fordi den bruker dict. Som base og henter alt ut fra den. Den kan derfor brukes p</w:t>
      </w:r>
      <w:r>
        <w:rPr>
          <w:rStyle w:val="None A"/>
          <w:rFonts w:ascii="Calibri" w:cs="Calibri" w:hAnsi="Calibri" w:eastAsia="Calibri"/>
          <w:rtl w:val="0"/>
        </w:rPr>
        <w:t xml:space="preserve">å </w:t>
      </w:r>
      <w:r>
        <w:rPr>
          <w:rStyle w:val="None A"/>
          <w:rFonts w:ascii="Calibri" w:cs="Calibri" w:hAnsi="Calibri" w:eastAsia="Calibri"/>
          <w:rtl w:val="0"/>
        </w:rPr>
        <w:t>alt i det det engelske spr</w:t>
      </w:r>
      <w:r>
        <w:rPr>
          <w:rStyle w:val="None A"/>
          <w:rFonts w:ascii="Calibri" w:cs="Calibri" w:hAnsi="Calibri" w:eastAsia="Calibri"/>
          <w:rtl w:val="0"/>
          <w:lang w:val="da-DK"/>
        </w:rPr>
        <w:t>å</w:t>
      </w:r>
      <w:r>
        <w:rPr>
          <w:rStyle w:val="None A"/>
          <w:rFonts w:ascii="Calibri" w:cs="Calibri" w:hAnsi="Calibri" w:eastAsia="Calibri"/>
          <w:rtl w:val="0"/>
        </w:rPr>
        <w:t xml:space="preserve">ket. </w:t>
      </w: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</w:rPr>
        <w:t xml:space="preserve">1.2.4 </w:t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(?)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</w:pPr>
      <w:r>
        <w:br w:type="page"/>
      </w: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  <w:rtl w:val="0"/>
        </w:rPr>
        <w:t>ICA 2</w:t>
      </w:r>
    </w:p>
    <w:p>
      <w:pPr>
        <w:pStyle w:val="Body 2"/>
        <w:spacing w:line="276" w:lineRule="auto"/>
        <w:rPr>
          <w:rStyle w:val="None A"/>
          <w:rFonts w:ascii="Calibri" w:cs="Calibri" w:hAnsi="Calibri" w:eastAsia="Calibri"/>
          <w:color w:val="2d4486"/>
          <w:u w:color="2d4486"/>
        </w:rPr>
      </w:pPr>
    </w:p>
    <w:p>
      <w:pPr>
        <w:pStyle w:val="Body 2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"https://github.com/Mathih13/IS-105_2016_Gruppe-5/tree/master/Uke%25205%2520-%2520ICA%25202"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https://github.com/Mathih13/IS-105_2016_Gruppe-5/tree/master/Uke%205%20-%20ICA%202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Sist endret: 03.06.2016</w:t>
      </w:r>
    </w:p>
    <w:p>
      <w:pPr>
        <w:pStyle w:val="Body A A"/>
        <w:spacing w:line="276" w:lineRule="auto"/>
        <w:rPr>
          <w:rFonts w:ascii="Cambria" w:cs="Cambria" w:hAnsi="Cambria" w:eastAsia="Cambria"/>
          <w:b w:val="1"/>
          <w:bCs w:val="1"/>
        </w:rPr>
      </w:pPr>
    </w:p>
    <w:tbl>
      <w:tblPr>
        <w:tblW w:w="881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12"/>
        <w:gridCol w:w="2652"/>
        <w:gridCol w:w="2653"/>
      </w:tblGrid>
      <w:tr>
        <w:tblPrEx>
          <w:shd w:val="clear" w:color="auto" w:fill="5b9bd5"/>
        </w:tblPrEx>
        <w:trPr>
          <w:trHeight w:val="400" w:hRule="atLeast"/>
          <w:tblHeader/>
        </w:trPr>
        <w:tc>
          <w:tcPr>
            <w:tcW w:type="dxa" w:w="8817"/>
            <w:gridSpan w:val="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after="120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fr-FR"/>
              </w:rPr>
              <w:t>Table 1</w:t>
            </w:r>
          </w:p>
        </w:tc>
      </w:tr>
      <w:tr>
        <w:tblPrEx>
          <w:shd w:val="clear" w:color="auto" w:fill="5b9bd5"/>
        </w:tblPrEx>
        <w:trPr>
          <w:trHeight w:val="261" w:hRule="atLeast"/>
          <w:tblHeader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Fakultet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Ant. Studenter</w:t>
            </w:r>
          </w:p>
        </w:tc>
        <w:tc>
          <w:tcPr>
            <w:tcW w:type="dxa" w:w="2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Sannsynlighet </w:t>
            </w:r>
          </w:p>
        </w:tc>
      </w:tr>
      <w:tr>
        <w:tblPrEx>
          <w:shd w:val="clear" w:color="auto" w:fill="d0ddef"/>
        </w:tblPrEx>
        <w:trPr>
          <w:trHeight w:val="281" w:hRule="atLeast"/>
        </w:trPr>
        <w:tc>
          <w:tcPr>
            <w:tcW w:type="dxa" w:w="35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Helse- og Idrettsfag</w:t>
            </w:r>
          </w:p>
        </w:tc>
        <w:tc>
          <w:tcPr>
            <w:tcW w:type="dxa" w:w="265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1829</w:t>
            </w:r>
          </w:p>
        </w:tc>
        <w:tc>
          <w:tcPr>
            <w:tcW w:type="dxa" w:w="26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  <w:lang w:val="pt-PT"/>
              </w:rPr>
              <w:t>17%</w:t>
            </w:r>
          </w:p>
        </w:tc>
      </w:tr>
      <w:tr>
        <w:tblPrEx>
          <w:shd w:val="clear" w:color="auto" w:fill="d0ddef"/>
        </w:tblPrEx>
        <w:trPr>
          <w:trHeight w:val="497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Humaniora og Pedagogikk 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1525</w:t>
            </w:r>
          </w:p>
        </w:tc>
        <w:tc>
          <w:tcPr>
            <w:tcW w:type="dxa" w:w="2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  <w:lang w:val="it-IT"/>
              </w:rPr>
              <w:t>14%</w:t>
            </w:r>
          </w:p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Kunstfag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2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  <w:lang w:val="it-IT"/>
              </w:rPr>
              <w:t>4%</w:t>
            </w:r>
          </w:p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Teknologi og Realfag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2166</w:t>
            </w:r>
          </w:p>
        </w:tc>
        <w:tc>
          <w:tcPr>
            <w:tcW w:type="dxa" w:w="2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21%</w:t>
            </w:r>
          </w:p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L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æ</w:t>
            </w:r>
            <w:r>
              <w:rPr>
                <w:rFonts w:ascii="Helvetica" w:cs="Arial Unicode MS" w:hAnsi="Helvetica" w:eastAsia="Arial Unicode MS"/>
                <w:rtl w:val="0"/>
              </w:rPr>
              <w:t>rerutdanning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1506</w:t>
            </w:r>
          </w:p>
        </w:tc>
        <w:tc>
          <w:tcPr>
            <w:tcW w:type="dxa" w:w="2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  <w:lang w:val="it-IT"/>
              </w:rPr>
              <w:t>15%</w:t>
            </w:r>
          </w:p>
        </w:tc>
      </w:tr>
      <w:tr>
        <w:tblPrEx>
          <w:shd w:val="clear" w:color="auto" w:fill="d0ddef"/>
        </w:tblPrEx>
        <w:trPr>
          <w:trHeight w:val="497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Ø</w:t>
            </w:r>
            <w:r>
              <w:rPr>
                <w:rFonts w:ascii="Helvetica" w:cs="Arial Unicode MS" w:hAnsi="Helvetica" w:eastAsia="Arial Unicode MS"/>
                <w:rtl w:val="0"/>
              </w:rPr>
              <w:t>konomi og Samfunnsvitenskap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3093</w:t>
            </w:r>
          </w:p>
        </w:tc>
        <w:tc>
          <w:tcPr>
            <w:tcW w:type="dxa" w:w="2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  <w:lang w:val="pt-PT"/>
              </w:rPr>
              <w:t>29%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3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b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</w:pPr>
            <w:r>
              <w:rPr>
                <w:rFonts w:ascii="Helvetica" w:cs="Arial Unicode MS" w:hAnsi="Helvetica" w:eastAsia="Arial Unicode MS"/>
                <w:rtl w:val="0"/>
              </w:rPr>
              <w:t>Total</w:t>
            </w:r>
          </w:p>
        </w:tc>
        <w:tc>
          <w:tcPr>
            <w:tcW w:type="dxa" w:w="265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10539</w:t>
            </w:r>
          </w:p>
        </w:tc>
        <w:tc>
          <w:tcPr>
            <w:tcW w:type="dxa" w:w="26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  <w:lang w:val="de-DE"/>
              </w:rPr>
              <w:t xml:space="preserve">                    100%</w:t>
            </w:r>
          </w:p>
        </w:tc>
      </w:tr>
    </w:tbl>
    <w:p>
      <w:pPr>
        <w:pStyle w:val="Body A A"/>
        <w:widowControl w:val="0"/>
        <w:spacing w:line="240" w:lineRule="auto"/>
        <w:ind w:left="108" w:hanging="108"/>
        <w:rPr>
          <w:rFonts w:ascii="Cambria" w:cs="Cambria" w:hAnsi="Cambria" w:eastAsia="Cambria"/>
          <w:b w:val="1"/>
          <w:bCs w:val="1"/>
        </w:rPr>
      </w:pP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Basert p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 xml:space="preserve">illustrasjon over, lag en tabell med kolonner 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“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UiAs fakultet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”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 xml:space="preserve">, 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“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Antall studenter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 xml:space="preserve">” 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 xml:space="preserve">og 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“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Sannsynlighet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 xml:space="preserve">” 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(for at en UiA student h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rer til det spesifikke fakultetet) for h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stsemester 2014</w:t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N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r du l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æ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rer om at en tilfeldig valgt student h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rer til et spesifikt fakultet, for hvilket fakultet f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r du MINST informasjon?</w:t>
      </w:r>
    </w:p>
    <w:p>
      <w:pPr>
        <w:pStyle w:val="Body A A"/>
        <w:spacing w:line="276" w:lineRule="auto"/>
      </w:pPr>
      <w:r>
        <w:rPr>
          <w:rStyle w:val="None A"/>
          <w:rFonts w:ascii="Calibri" w:cs="Calibri" w:hAnsi="Calibri" w:eastAsia="Calibri"/>
          <w:rtl w:val="0"/>
          <w:lang w:val="en-US"/>
        </w:rPr>
        <w:t>Minst informasjon f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r man ved 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konomi og Samfunnsfag</w:t>
        <w:br w:type="page"/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Design en variabel-st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rrelse Huffman kode, som minimaliserer gjennomsnittsantall av bits i en melding som er kodet for fakulteter og tilfeldig valgte grupper av studenter. Vis et bin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æ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rt tre for Huffman kode og gi kode og kodelengde for hver kurs.</w:t>
      </w:r>
    </w:p>
    <w:p>
      <w:pPr>
        <w:pStyle w:val="Body A A"/>
        <w:spacing w:line="276" w:lineRule="auto"/>
      </w:pPr>
      <w:r>
        <w:rPr>
          <w:rStyle w:val="None A"/>
          <w:rFonts w:ascii="Calibri" w:cs="Calibri" w:hAnsi="Calibri" w:eastAsia="Calibri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1945640</wp:posOffset>
            </wp:positionV>
            <wp:extent cx="4003675" cy="48031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4803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 A"/>
          <w:rFonts w:ascii="Calibri" w:cs="Calibri" w:hAnsi="Calibri" w:eastAsia="Calibri"/>
        </w:rPr>
        <w:br w:type="page"/>
      </w: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 xml:space="preserve">Hva er gjennomsnittslengden for en melding som inneholder fakultetskoder for 100 tilfeldig valgte studenter? 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 A"/>
          <w:rFonts w:ascii="Calibri" w:cs="Calibri" w:hAnsi="Calibri" w:eastAsia="Calibri" w:hint="default"/>
          <w:b w:val="0"/>
          <w:bCs w:val="0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b w:val="0"/>
          <w:bCs w:val="0"/>
          <w:rtl w:val="0"/>
          <w:lang w:val="en-US"/>
        </w:rPr>
        <w:t>ko: 29x2 = 58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 A"/>
          <w:rFonts w:ascii="Calibri" w:cs="Calibri" w:hAnsi="Calibri" w:eastAsia="Calibri"/>
          <w:b w:val="0"/>
          <w:bCs w:val="0"/>
          <w:rtl w:val="0"/>
          <w:lang w:val="en-US"/>
        </w:rPr>
        <w:t>L</w:t>
      </w:r>
      <w:r>
        <w:rPr>
          <w:rStyle w:val="None A"/>
          <w:rFonts w:ascii="Calibri" w:cs="Calibri" w:hAnsi="Calibri" w:eastAsia="Calibri" w:hint="default"/>
          <w:b w:val="0"/>
          <w:bCs w:val="0"/>
          <w:rtl w:val="0"/>
          <w:lang w:val="en-US"/>
        </w:rPr>
        <w:t>æ</w:t>
      </w:r>
      <w:r>
        <w:rPr>
          <w:rStyle w:val="None A"/>
          <w:rFonts w:ascii="Calibri" w:cs="Calibri" w:hAnsi="Calibri" w:eastAsia="Calibri"/>
          <w:b w:val="0"/>
          <w:bCs w:val="0"/>
          <w:rtl w:val="0"/>
          <w:lang w:val="en-US"/>
        </w:rPr>
        <w:t>rer: 14x3 = 182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 A"/>
          <w:rFonts w:ascii="Calibri" w:cs="Calibri" w:hAnsi="Calibri" w:eastAsia="Calibri"/>
          <w:b w:val="0"/>
          <w:bCs w:val="0"/>
          <w:rtl w:val="0"/>
          <w:lang w:val="en-US"/>
        </w:rPr>
        <w:t>Tek: 21x2=  42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 A"/>
          <w:rFonts w:ascii="Calibri" w:cs="Calibri" w:hAnsi="Calibri" w:eastAsia="Calibri"/>
          <w:b w:val="0"/>
          <w:bCs w:val="0"/>
          <w:rtl w:val="0"/>
          <w:lang w:val="en-US"/>
        </w:rPr>
        <w:t>Kunst: 4x3= 12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 A"/>
          <w:rFonts w:ascii="Calibri" w:cs="Calibri" w:hAnsi="Calibri" w:eastAsia="Calibri"/>
          <w:b w:val="0"/>
          <w:bCs w:val="0"/>
          <w:rtl w:val="0"/>
          <w:lang w:val="en-US"/>
        </w:rPr>
        <w:t>Hum: 14x3= 42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Style w:val="None A"/>
          <w:rFonts w:ascii="Calibri" w:cs="Calibri" w:hAnsi="Calibri" w:eastAsia="Calibri"/>
          <w:b w:val="0"/>
          <w:bCs w:val="0"/>
          <w:rtl w:val="0"/>
          <w:lang w:val="en-US"/>
        </w:rPr>
        <w:t>Helse: 17x3= 51</w:t>
      </w:r>
    </w:p>
    <w:p>
      <w:pPr>
        <w:pStyle w:val="Body A A"/>
        <w:spacing w:line="276" w:lineRule="auto"/>
        <w:ind w:left="480" w:firstLine="0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= 387bits</w:t>
      </w: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Hvordan forholder denne lengden seg til entropien av sannsynlighets distribusjon i dette tilfelle? Beregn og forklar.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rtl w:val="0"/>
          <w:lang w:val="en-US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konomi og Samfunnsvitenskap: 1,78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rtl w:val="0"/>
          <w:lang w:val="en-US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Teknologi og Realfag: 2,25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rtl w:val="0"/>
          <w:lang w:val="en-US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Helse- og Idrettsfag: 2,55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rtl w:val="0"/>
          <w:lang w:val="en-US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Humaniora og Pedagogikk: 2,83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rtl w:val="0"/>
          <w:lang w:val="en-US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L</w:t>
      </w:r>
      <w:r>
        <w:rPr>
          <w:rStyle w:val="None A"/>
          <w:rFonts w:ascii="Calibri" w:cs="Calibri" w:hAnsi="Calibri" w:eastAsia="Calibri"/>
          <w:rtl w:val="0"/>
          <w:lang w:val="en-US"/>
        </w:rPr>
        <w:t>æ</w:t>
      </w:r>
      <w:r>
        <w:rPr>
          <w:rStyle w:val="None A"/>
          <w:rFonts w:ascii="Calibri" w:cs="Calibri" w:hAnsi="Calibri" w:eastAsia="Calibri"/>
          <w:rtl w:val="0"/>
          <w:lang w:val="en-US"/>
        </w:rPr>
        <w:t>rerutdanning: 2,83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rtl w:val="0"/>
          <w:lang w:val="en-US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Kunstfag: 4,64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rtl w:val="0"/>
          <w:lang w:val="en-US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Gjennomsnittslengde = 2,81</w:t>
      </w:r>
    </w:p>
    <w:p>
      <w:pPr>
        <w:pStyle w:val="Body A A"/>
        <w:numPr>
          <w:ilvl w:val="1"/>
          <w:numId w:val="2"/>
        </w:numPr>
        <w:bidi w:val="0"/>
        <w:spacing w:line="276" w:lineRule="auto"/>
        <w:ind w:right="0"/>
        <w:jc w:val="left"/>
        <w:rPr>
          <w:rStyle w:val="None A"/>
          <w:rFonts w:ascii="Calibri" w:cs="Calibri" w:hAnsi="Calibri" w:eastAsia="Calibri"/>
          <w:rtl w:val="0"/>
          <w:lang w:val="en-US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Det fakultetet som forekommer oftest er det som inneholder mest informasjon, og f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r en st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rre komprimeringsgrad </w:t>
      </w:r>
    </w:p>
    <w:p>
      <w:pPr>
        <w:pStyle w:val="Body A A"/>
        <w:spacing w:line="276" w:lineRule="auto"/>
        <w:ind w:left="480" w:firstLine="0"/>
        <w:rPr>
          <w:rFonts w:ascii="Calibri" w:cs="Calibri" w:hAnsi="Calibri" w:eastAsia="Calibri"/>
        </w:rPr>
      </w:pP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Lag en algoritme som kan kode og dekode med den valgte koden. Algoritme skal f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rst forklares og s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implementeres i Python.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  (github)</w:t>
      </w: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</w:pPr>
      <w:r>
        <w:br w:type="page"/>
      </w:r>
    </w:p>
    <w:p>
      <w:pPr>
        <w:pStyle w:val="Body A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3</w:t>
      </w:r>
      <w:r>
        <w:rPr>
          <w:rStyle w:val="None A"/>
          <w:rFonts w:ascii="Calibri" w:cs="Calibri" w:hAnsi="Calibri" w:eastAsia="Calibri"/>
          <w:b w:val="1"/>
          <w:bCs w:val="1"/>
        </w:rPr>
        <w:tab/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b) Implementer LZW algoritme i Python basert pa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 xml:space="preserve">̊ 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pseudokode fra teksten (teori for uke05).</w:t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Vi valgte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importere en LZW algoritme fra nettet for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spare tid.</w:t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"https://pypi.python.org/pypi/lzw/"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https://pypi.python.org/pypi/lzw/</w:t>
      </w:r>
      <w:r>
        <w:rPr/>
        <w:fldChar w:fldCharType="end" w:fldLock="0"/>
      </w:r>
      <w:r>
        <w:rPr>
          <w:rStyle w:val="None A"/>
          <w:rFonts w:ascii="Calibri" w:cs="Calibri" w:hAnsi="Calibri" w:eastAsia="Calibri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"https://github.com/joeatwork/python-lzw"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https://github.com/joeatwork/python-lzw</w:t>
      </w:r>
      <w:r>
        <w:rPr/>
        <w:fldChar w:fldCharType="end" w:fldLock="0"/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</w:rPr>
        <w:tab/>
        <w:tab/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c) Beregne komprimeringsgraden (i prosent) for dette tilfelle:</w:t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V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re beregninger tilsier at komprimeringsgraden for LZW i dette tilfellet er 31%</w:t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</w:rPr>
        <w:drawing>
          <wp:anchor distT="57150" distB="57150" distL="57150" distR="57150" simplePos="0" relativeHeight="251665408" behindDoc="0" locked="0" layoutInCell="1" allowOverlap="1">
            <wp:simplePos x="0" y="0"/>
            <wp:positionH relativeFrom="column">
              <wp:posOffset>1097914</wp:posOffset>
            </wp:positionH>
            <wp:positionV relativeFrom="line">
              <wp:posOffset>296543</wp:posOffset>
            </wp:positionV>
            <wp:extent cx="2969897" cy="3455037"/>
            <wp:effectExtent l="0" t="0" r="0" b="0"/>
            <wp:wrapSquare wrapText="bothSides" distL="57150" distR="57150" distT="57150" distB="5715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7126" r="0" b="17339"/>
                    <a:stretch>
                      <a:fillRect/>
                    </a:stretch>
                  </pic:blipFill>
                  <pic:spPr>
                    <a:xfrm>
                      <a:off x="0" y="0"/>
                      <a:ext cx="2969897" cy="3455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d) Basert p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 xml:space="preserve">å̊ 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frekvensen av forekomsten for de tre symbolene(a, b, c), lag en Huffman kode, kode meldingen og beregn prosentvis komprimeringsgrad. Hvordan er den i forhold til LZW caset? Forklar.</w:t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(Se bilder nedenfor!)</w:t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Huffman koden har en komprimeringsgrad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25.83%. Dette er betydelig mindre enn komprimeringsgrad ved bruk av LZW-metoden. I meldingens n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v</w:t>
      </w:r>
      <w:r>
        <w:rPr>
          <w:rStyle w:val="None A"/>
          <w:rFonts w:ascii="Calibri" w:cs="Calibri" w:hAnsi="Calibri" w:eastAsia="Calibri"/>
          <w:rtl w:val="0"/>
          <w:lang w:val="en-US"/>
        </w:rPr>
        <w:t>æ</w:t>
      </w:r>
      <w:r>
        <w:rPr>
          <w:rStyle w:val="None A"/>
          <w:rFonts w:ascii="Calibri" w:cs="Calibri" w:hAnsi="Calibri" w:eastAsia="Calibri"/>
          <w:rtl w:val="0"/>
          <w:lang w:val="en-US"/>
        </w:rPr>
        <w:t>rende form vil antall bytes spart v</w:t>
      </w:r>
      <w:r>
        <w:rPr>
          <w:rStyle w:val="None A"/>
          <w:rFonts w:ascii="Calibri" w:cs="Calibri" w:hAnsi="Calibri" w:eastAsia="Calibri"/>
          <w:rtl w:val="0"/>
          <w:lang w:val="en-US"/>
        </w:rPr>
        <w:t>æ</w:t>
      </w:r>
      <w:r>
        <w:rPr>
          <w:rStyle w:val="None A"/>
          <w:rFonts w:ascii="Calibri" w:cs="Calibri" w:hAnsi="Calibri" w:eastAsia="Calibri"/>
          <w:rtl w:val="0"/>
          <w:lang w:val="en-US"/>
        </w:rPr>
        <w:t>re f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, men ved st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rre filer eller meldinger vil forskjellene bli st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rre.</w:t>
      </w:r>
    </w:p>
    <w:p>
      <w:pPr>
        <w:pStyle w:val="Body A A"/>
        <w:spacing w:line="276" w:lineRule="auto"/>
        <w:rPr>
          <w:rFonts w:ascii="Calibri" w:cs="Calibri" w:hAnsi="Calibri" w:eastAsia="Calibri"/>
          <w:b w:val="1"/>
          <w:bCs w:val="1"/>
        </w:rPr>
      </w:pP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f) Finne komprimeringsgraden for begge tekstfilene. Reflekter!</w:t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  <w:b w:val="1"/>
          <w:bCs w:val="1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Vi kodet og komprimerte to tekstfiler: Hamlet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184KB og Complete Shakespeare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5.6MB(5590KB). Etter koding var st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rrelsen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Hamlet 98KB og Complete Shakespeare 2.9MB(2863KB)</w:t>
      </w:r>
    </w:p>
    <w:p>
      <w:pPr>
        <w:pStyle w:val="Body A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Det vil si at komprimeringsgraden for Hamlet var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ca 53%, mens for Complete Shakespeare var den ca 51%. Prosentvis er ikke forskjellen stor men jo st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rre filen er jo st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rre lagringsplass spares ved komprimering. (50% av 1000 er mer en 50% av 100.) </w:t>
      </w: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</w:rP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column">
              <wp:posOffset>69850</wp:posOffset>
            </wp:positionH>
            <wp:positionV relativeFrom="line">
              <wp:posOffset>163193</wp:posOffset>
            </wp:positionV>
            <wp:extent cx="2581912" cy="42322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13281726_10154230259253139_982295516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jpeg" descr="13281726_10154230259253139_982295516_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2" cy="423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4051712</wp:posOffset>
            </wp:positionH>
            <wp:positionV relativeFrom="page">
              <wp:posOffset>3774278</wp:posOffset>
            </wp:positionV>
            <wp:extent cx="2273083" cy="288000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8" y="21601"/>
                <wp:lineTo x="21598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20808" r="0" b="6716"/>
                    <a:stretch>
                      <a:fillRect/>
                    </a:stretch>
                  </pic:blipFill>
                  <pic:spPr>
                    <a:xfrm>
                      <a:off x="0" y="0"/>
                      <a:ext cx="2273083" cy="288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tabs>
          <w:tab w:val="left" w:pos="4000"/>
        </w:tabs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  <w:sz w:val="40"/>
          <w:szCs w:val="40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4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40"/>
          <w:szCs w:val="40"/>
        </w:rPr>
      </w:pPr>
      <w:r>
        <w:rPr>
          <w:rStyle w:val="None A"/>
          <w:rFonts w:ascii="Calibri" w:cs="Calibri" w:hAnsi="Calibri" w:eastAsia="Calibri"/>
          <w:sz w:val="40"/>
          <w:szCs w:val="40"/>
          <w:rtl w:val="0"/>
          <w:lang w:val="en-US"/>
        </w:rPr>
        <w:t xml:space="preserve">Dialog System 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40"/>
          <w:szCs w:val="40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"https://github.com/Mathih13/IS-105_2016_Gruppe-5/tree/master/Uke%25207%2520-%2520ICA%25204"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https://github.com/Mathih13/IS-105_2016_Gruppe-5/tree/master/Uke%207%20-%20ICA%204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  <w:sz w:val="40"/>
          <w:szCs w:val="40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</w:rPr>
        <w:t>Sist endret: 26.05.2016</w:t>
      </w:r>
    </w:p>
    <w:p>
      <w:pPr>
        <w:pStyle w:val="Body Text"/>
        <w:spacing w:line="276" w:lineRule="auto"/>
        <w:rPr>
          <w:rFonts w:ascii="Calibri" w:cs="Calibri" w:hAnsi="Calibri" w:eastAsia="Calibri"/>
          <w:sz w:val="40"/>
          <w:szCs w:val="40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40"/>
          <w:szCs w:val="40"/>
        </w:rPr>
      </w:pPr>
      <w:r>
        <w:rPr>
          <w:rStyle w:val="None A"/>
          <w:rFonts w:ascii="Calibri" w:cs="Calibri" w:hAnsi="Calibri" w:eastAsia="Calibri"/>
        </w:rPr>
        <w:drawing>
          <wp:inline distT="0" distB="0" distL="0" distR="0">
            <wp:extent cx="5756911" cy="2342212"/>
            <wp:effectExtent l="0" t="0" r="0" b="0"/>
            <wp:docPr id="1073741831" name="officeArt object" descr="12769490_10207015663643888_225286474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5.jpeg" descr="12769490_10207015663643888_225286474_n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2342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 A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1.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  </w:t>
      </w:r>
      <w:r>
        <w:rPr>
          <w:rStyle w:val="None A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Person snakker (Lyd)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4"/>
          <w:szCs w:val="24"/>
        </w:rPr>
      </w:pP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Lyden blir konvertert til tekst med en input recognizer/ decoder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4"/>
          <w:szCs w:val="24"/>
        </w:rPr>
      </w:pP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i dette tilfelle tar vi utgangspunkt i en akustisk modell for dekoding av brukerens input (lyd). En akustisk modell er en fil so inneholder statistiske representasjoner av hver distinkte lyd som utgj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r et ord. I det engelske spr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ket er det 40 forskjellige "lyder" som brukes i talegjenkjenningen. hvis vi for eksempel skal analysere ordet "house" vil lydene vi leter etter v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æ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re "hh, aw, s". Det som skjer i taledekoderen er at hvis den finner disse lydene s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vil den gj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re en antakelse om at ordet som er sagt er "house". N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r dekoderen finner en av de 40 distinkte lydene noterer den det ned, og slik fortsetter den til brukeren er ferdig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snakke. N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r brukeren er ferdig sjekker dekoderen lydene den fant opp mot lyder som utgj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r ord i "ordboken". 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4"/>
          <w:szCs w:val="24"/>
        </w:rPr>
      </w:pPr>
      <w:r>
        <w:rPr>
          <w:rStyle w:val="None A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 A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2.  NLU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4"/>
          <w:szCs w:val="24"/>
        </w:rPr>
      </w:pP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Teksten blir analysert av NLU (Natural Language Understanding engin) som registrer navn, ordklassen til ordene som blir brukt, og sammensetningen av hele setninger for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registrer syntaks og sammenhenger. Det kan ofte bli en utfordring siden det oppst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r ukjente og uventede innspill i inputet, og systemet m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derifra funne ut hva som er riktig syntaks. 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4"/>
          <w:szCs w:val="24"/>
        </w:rPr>
      </w:pPr>
      <w:r>
        <w:rPr>
          <w:rStyle w:val="None A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 A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3. Dialogmanager NLG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4"/>
          <w:szCs w:val="24"/>
        </w:rPr>
      </w:pP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Informasjons- semantikken fra NLU blir analysert av dialogmanageren som ogs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holder historikk og status i dialogen. Dialogmanagaeren er ansvarlig for statusen og flyten i samtalen. Den viktigste rollen til DMen er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bestemme hvilken handling dialog agenten(?) skal ta til en hver tid. En m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te for DMen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tolke den menneskelige inputen p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er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lete etter stikkord i det som blir sagt, og generere et svar utifra dette. Outputen til dialogmanageren er instrukser til de andre komponentene i dialogsystemet. Dette  blir konvertert til menneskelig spr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k av en NLG (Natural Language Generation) komponent.  outputen blir gjort mer naturlig ved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huske dialog historikken. </w:t>
      </w:r>
    </w:p>
    <w:p>
      <w:pPr>
        <w:pStyle w:val="Body Text"/>
        <w:spacing w:line="276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 A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4. Task manager 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4"/>
          <w:szCs w:val="24"/>
        </w:rPr>
      </w:pP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Dialog manageren tar som regel kontakt med en eller flere task managere som har kunnskap om det spesifikke domenet. 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4"/>
          <w:szCs w:val="24"/>
        </w:rPr>
      </w:pPr>
      <w:r>
        <w:rPr>
          <w:rStyle w:val="None A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 A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5. Output generator 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4"/>
          <w:szCs w:val="24"/>
        </w:rPr>
      </w:pP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F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r dialogmanageren kan gi en output, og f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r outputen kan gis til brukeren, m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den f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hjelp av en output generator. Det er flere typer output generatorer, bla. Natural language generator. NLG sin oppgave er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generere naturlig spr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k fra maskinens representasjonssystem til en mer logisk form. Alts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g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fra maskinens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”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spr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k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”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til et naturlig et. Alternativer er Layout engine og Gesture generator. 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4"/>
          <w:szCs w:val="24"/>
        </w:rPr>
      </w:pPr>
      <w:r>
        <w:rPr>
          <w:rStyle w:val="None A"/>
          <w:rFonts w:ascii="Calibri" w:cs="Calibri" w:hAnsi="Calibri" w:eastAsia="Calibri"/>
          <w:sz w:val="24"/>
          <w:szCs w:val="24"/>
        </w:rPr>
        <w:tab/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 A"/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6. Output 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4"/>
          <w:szCs w:val="24"/>
        </w:rPr>
      </w:pP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Til slutt vil outputet bli gitt tilbake til brukeren ved hjelp av en output renderer i form av tekst eller lyd. Systemet kan bruke en "text-to-speech engine" for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gi output i form av lyd, og mange systemer bruker animasjoner av mennesker eller dyr n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sz w:val="24"/>
          <w:szCs w:val="24"/>
          <w:rtl w:val="0"/>
          <w:lang w:val="en-US"/>
        </w:rPr>
        <w:t xml:space="preserve">r de gir outputet tilbake til brukeren. Eks. "Eviebot". </w:t>
        <w:tab/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Kilder: 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0"/>
          <w:szCs w:val="20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"http://www.voxforge.org/home/docs/faq/faq/what-is-an-acoustic-model"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http://www.voxforge.org/home/docs/faq/faq/what-is-an-acoustic-model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0"/>
          <w:szCs w:val="20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"https://en.wikipedia.org/wiki/Dialog_system"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https://en.wikipedia.org/wiki/Dialog_system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0"/>
          <w:szCs w:val="20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"https://en.wikipedia.org/wiki/Part_of_speech"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https://en.wikipedia.org/wiki/Part_of_speech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0"/>
          <w:szCs w:val="20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"https://en.wikipedia.org/wiki/Natural_language_understanding"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https://en.wikipedia.org/wiki/Natural_language_understanding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0"/>
          <w:szCs w:val="20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"https://en.wikipedia.org/wiki/Dialog_manager"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https://en.wikipedia.org/wiki/Dialog_manager</w:t>
      </w:r>
      <w:r>
        <w:rPr/>
        <w:fldChar w:fldCharType="end" w:fldLock="0"/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sz w:val="20"/>
          <w:szCs w:val="20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"https://en.wikipedia.org/wiki/Chatterbot"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https://en.wikipedia.org/wiki/Chatterbot</w:t>
      </w:r>
      <w:r>
        <w:rPr/>
        <w:fldChar w:fldCharType="end" w:fldLock="0"/>
      </w:r>
    </w:p>
    <w:p>
      <w:pPr>
        <w:pStyle w:val="Body A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</w:pPr>
      <w:r>
        <w:br w:type="page"/>
      </w: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5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"https://github.com/Mathih13/IS-105_2016_Gruppe-5/tree/master/Uke-8-ICA-5"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https://github.com/Mathih13/IS-105_2016_Gruppe-5/tree/master/Uke-8-ICA-5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one A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Sist endret: 03.06.2016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color w:val="000000"/>
          <w:u w:color="000000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Kartlegge alle datamaskiner som gruppemedlemmene bruker og finne s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mange detaljer om deres bestanddeler / komponenter som mulig (CPU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frekvens, st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rrelse for RAM, L1, L2, osv.). Gi ogs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en kort beskrivelse av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bestanddelene (hva er deres funksjon og hvordan de fungerer) samt lag en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tabell og presenter deres funn (ta ogs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med detaljer om operativsystem).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CPU frekvens - </w:t>
      </w:r>
      <w:r>
        <w:rPr>
          <w:rStyle w:val="None A"/>
          <w:rFonts w:ascii="Calibri" w:cs="Calibri" w:hAnsi="Calibri" w:eastAsia="Calibri"/>
          <w:i w:val="1"/>
          <w:iCs w:val="1"/>
          <w:rtl w:val="0"/>
          <w:lang w:val="en-US"/>
        </w:rPr>
        <w:t>Hvor fort prosessoren jobber.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L2 &amp; L3 - </w:t>
      </w:r>
      <w:r>
        <w:rPr>
          <w:rStyle w:val="None A"/>
          <w:rFonts w:ascii="Calibri" w:cs="Calibri" w:hAnsi="Calibri" w:eastAsia="Calibri"/>
          <w:i w:val="1"/>
          <w:iCs w:val="1"/>
          <w:rtl w:val="0"/>
          <w:lang w:val="en-US"/>
        </w:rPr>
        <w:t xml:space="preserve">Minne i CPU. Veldig lavt minne, men utrolig raskt. 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RAM - </w:t>
      </w:r>
      <w:r>
        <w:rPr>
          <w:rStyle w:val="None A"/>
          <w:rFonts w:ascii="Calibri" w:cs="Calibri" w:hAnsi="Calibri" w:eastAsia="Calibri"/>
          <w:i w:val="1"/>
          <w:iCs w:val="1"/>
          <w:rtl w:val="0"/>
          <w:lang w:val="en-US"/>
        </w:rPr>
        <w:t>Har begrenset minne. Lagrer informasjon midlertidig s</w:t>
      </w:r>
      <w:r>
        <w:rPr>
          <w:rStyle w:val="None A"/>
          <w:rFonts w:ascii="Calibri" w:cs="Calibri" w:hAnsi="Calibri" w:eastAsia="Calibri"/>
          <w:i w:val="1"/>
          <w:iCs w:val="1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i w:val="1"/>
          <w:iCs w:val="1"/>
          <w:rtl w:val="0"/>
          <w:lang w:val="en-US"/>
        </w:rPr>
        <w:t>det raskt kan hentes opp.</w:t>
      </w: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OS -</w:t>
      </w:r>
      <w:r>
        <w:rPr>
          <w:rStyle w:val="None A"/>
          <w:rFonts w:ascii="Calibri" w:cs="Calibri" w:hAnsi="Calibri" w:eastAsia="Calibri"/>
          <w:i w:val="1"/>
          <w:iCs w:val="1"/>
          <w:rtl w:val="0"/>
          <w:lang w:val="en-US"/>
        </w:rPr>
        <w:t xml:space="preserve"> Operativsystem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tbl>
      <w:tblPr>
        <w:tblW w:w="948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40"/>
        <w:gridCol w:w="1276"/>
        <w:gridCol w:w="1417"/>
        <w:gridCol w:w="1276"/>
        <w:gridCol w:w="1591"/>
        <w:gridCol w:w="1591"/>
        <w:gridCol w:w="1591"/>
      </w:tblGrid>
      <w:tr>
        <w:tblPrEx>
          <w:shd w:val="clear" w:color="auto" w:fill="d0ddef"/>
        </w:tblPrEx>
        <w:trPr>
          <w:trHeight w:val="736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1"/>
                <w:bCs w:val="1"/>
                <w:rtl w:val="0"/>
              </w:rPr>
              <w:t xml:space="preserve">Terje </w:t>
            </w:r>
            <w:r>
              <w:rPr>
                <w:rStyle w:val="None A"/>
                <w:rFonts w:ascii="Calibri" w:cs="Calibri" w:hAnsi="Calibri" w:eastAsia="Calibri"/>
                <w:rtl w:val="0"/>
                <w:lang w:val="en-US"/>
              </w:rPr>
              <w:t>Macbook pro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1"/>
                <w:bCs w:val="1"/>
                <w:rtl w:val="0"/>
                <w:lang w:val="da-DK"/>
              </w:rPr>
              <w:t xml:space="preserve">Erik </w:t>
            </w:r>
            <w:r>
              <w:rPr>
                <w:rStyle w:val="None A"/>
                <w:rFonts w:ascii="Calibri" w:cs="Calibri" w:hAnsi="Calibri" w:eastAsia="Calibri"/>
                <w:rtl w:val="0"/>
                <w:lang w:val="en-US"/>
              </w:rPr>
              <w:t>Lenovo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1"/>
                <w:bCs w:val="1"/>
                <w:rtl w:val="0"/>
              </w:rPr>
              <w:t xml:space="preserve">Eirik </w:t>
            </w:r>
            <w:r>
              <w:rPr>
                <w:rStyle w:val="None A"/>
                <w:rFonts w:ascii="Calibri" w:cs="Calibri" w:hAnsi="Calibri" w:eastAsia="Calibri"/>
                <w:rtl w:val="0"/>
                <w:lang w:val="en-US"/>
              </w:rPr>
              <w:t>Lenovo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1"/>
                <w:bCs w:val="1"/>
                <w:rtl w:val="0"/>
                <w:lang w:val="da-DK"/>
              </w:rPr>
              <w:t xml:space="preserve">Mathias </w:t>
            </w:r>
            <w:r>
              <w:rPr>
                <w:rStyle w:val="None A"/>
                <w:rFonts w:ascii="Calibri" w:cs="Calibri" w:hAnsi="Calibri" w:eastAsia="Calibri"/>
                <w:rtl w:val="0"/>
                <w:lang w:val="en-US"/>
              </w:rPr>
              <w:t>Macbook Air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1"/>
                <w:bCs w:val="1"/>
                <w:rtl w:val="0"/>
                <w:lang w:val="da-DK"/>
              </w:rPr>
              <w:t>Johanne</w:t>
            </w:r>
            <w:r>
              <w:rPr>
                <w:rStyle w:val="None A"/>
                <w:rFonts w:ascii="Calibri" w:cs="Calibri" w:hAnsi="Calibri" w:eastAsia="Calibri"/>
                <w:rtl w:val="0"/>
                <w:lang w:val="nl-NL"/>
              </w:rPr>
              <w:t xml:space="preserve"> Macbook Air 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1"/>
                <w:bCs w:val="1"/>
                <w:rtl w:val="0"/>
                <w:lang w:val="de-DE"/>
              </w:rPr>
              <w:t xml:space="preserve">Stina </w:t>
            </w:r>
            <w:r>
              <w:rPr>
                <w:rStyle w:val="None A"/>
                <w:rFonts w:ascii="Calibri" w:cs="Calibri" w:hAnsi="Calibri" w:eastAsia="Calibri"/>
                <w:rtl w:val="0"/>
                <w:lang w:val="nl-NL"/>
              </w:rPr>
              <w:t>Macbook Pro)</w:t>
            </w:r>
          </w:p>
        </w:tc>
      </w:tr>
      <w:tr>
        <w:tblPrEx>
          <w:shd w:val="clear" w:color="auto" w:fill="d0ddef"/>
        </w:tblPrEx>
        <w:trPr>
          <w:trHeight w:val="14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CPU frekvens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 A"/>
                <w:rFonts w:ascii="Calibri" w:cs="Calibri" w:hAnsi="Calibri" w:eastAsia="Calibri"/>
              </w:rPr>
            </w:pPr>
            <w:r>
              <w:rPr>
                <w:rStyle w:val="None A"/>
                <w:rFonts w:ascii="Calibri" w:cs="Calibri" w:hAnsi="Calibri" w:eastAsia="Calibri"/>
                <w:rtl w:val="0"/>
                <w:lang w:val="it-IT"/>
              </w:rPr>
              <w:t>IntelCore i5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Style w:val="None A"/>
                <w:rFonts w:ascii="Calibri" w:cs="Calibri" w:hAnsi="Calibri" w:eastAsia="Calibri"/>
                <w:rtl w:val="0"/>
              </w:rPr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2,7GHz</w:t>
            </w:r>
          </w:p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pt-PT"/>
              </w:rPr>
              <w:t>Dual Core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 A"/>
                <w:rFonts w:ascii="Calibri" w:cs="Calibri" w:hAnsi="Calibri" w:eastAsia="Calibri"/>
              </w:rPr>
            </w:pPr>
            <w:r>
              <w:rPr>
                <w:rStyle w:val="Ingen"/>
                <w:rFonts w:ascii="Calibri" w:cs="Calibri" w:hAnsi="Calibri" w:eastAsia="Calibri"/>
                <w:rtl w:val="0"/>
                <w:lang w:val="en-US"/>
              </w:rPr>
              <w:t>A10-7300 with Radeon</w:t>
            </w:r>
            <w:r>
              <w:rPr>
                <w:rStyle w:val="None A"/>
                <w:rFonts w:ascii="Calibri" w:cs="Calibri" w:hAnsi="Calibri" w:eastAsia="Calibri"/>
                <w:rtl w:val="0"/>
              </w:rPr>
              <w:t xml:space="preserve">™ </w:t>
            </w:r>
            <w:r>
              <w:rPr>
                <w:rStyle w:val="None A"/>
                <w:rFonts w:ascii="Calibri" w:cs="Calibri" w:hAnsi="Calibri" w:eastAsia="Calibri"/>
                <w:rtl w:val="0"/>
              </w:rPr>
              <w:t>R6 Graphics 1.90GHz</w:t>
            </w:r>
          </w:p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en-US"/>
              </w:rPr>
              <w:t>Quad core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 A"/>
                <w:rFonts w:ascii="Calibri" w:cs="Calibri" w:hAnsi="Calibri" w:eastAsia="Calibri"/>
              </w:rPr>
            </w:pPr>
            <w:r>
              <w:rPr>
                <w:rStyle w:val="None A"/>
                <w:rFonts w:ascii="Calibri" w:cs="Calibri" w:hAnsi="Calibri" w:eastAsia="Calibri"/>
                <w:rtl w:val="0"/>
                <w:lang w:val="it-IT"/>
              </w:rPr>
              <w:t>IntelCore i7 4720HQ - 2,7GHz</w:t>
            </w:r>
          </w:p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it-IT"/>
              </w:rPr>
              <w:t>Quad Core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 A"/>
                <w:rFonts w:ascii="Calibri" w:cs="Calibri" w:hAnsi="Calibri" w:eastAsia="Calibri"/>
              </w:rPr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 xml:space="preserve">Intel Core i7 1,7 GHz </w:t>
            </w:r>
          </w:p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pt-PT"/>
              </w:rPr>
              <w:t>Dual Core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 A"/>
                <w:rFonts w:ascii="Calibri" w:cs="Calibri" w:hAnsi="Calibri" w:eastAsia="Calibri"/>
              </w:rPr>
            </w:pPr>
            <w:r>
              <w:rPr>
                <w:rStyle w:val="None A"/>
                <w:rFonts w:ascii="Calibri" w:cs="Calibri" w:hAnsi="Calibri" w:eastAsia="Calibri"/>
                <w:rtl w:val="0"/>
                <w:lang w:val="it-IT"/>
              </w:rPr>
              <w:t>Intel Core i5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Style w:val="None A"/>
                <w:rFonts w:ascii="Calibri" w:cs="Calibri" w:hAnsi="Calibri" w:eastAsia="Calibri"/>
                <w:rtl w:val="0"/>
              </w:rPr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1,6 GHz</w:t>
            </w:r>
          </w:p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pt-PT"/>
              </w:rPr>
              <w:t xml:space="preserve">Dual Core 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 A"/>
                <w:rFonts w:ascii="Calibri" w:cs="Calibri" w:hAnsi="Calibri" w:eastAsia="Calibri"/>
              </w:rPr>
            </w:pPr>
            <w:r>
              <w:rPr>
                <w:rStyle w:val="None A"/>
                <w:rFonts w:ascii="Calibri" w:cs="Calibri" w:hAnsi="Calibri" w:eastAsia="Calibri"/>
                <w:rtl w:val="0"/>
                <w:lang w:val="it-IT"/>
              </w:rPr>
              <w:t>Intel Core i5</w:t>
            </w:r>
          </w:p>
          <w:p>
            <w:pPr>
              <w:pStyle w:val="Tabellstil 2"/>
              <w:bidi w:val="0"/>
              <w:spacing w:line="276" w:lineRule="auto"/>
              <w:ind w:left="0" w:right="0" w:firstLine="0"/>
              <w:jc w:val="left"/>
              <w:rPr>
                <w:rStyle w:val="None A"/>
                <w:rFonts w:ascii="Calibri" w:cs="Calibri" w:hAnsi="Calibri" w:eastAsia="Calibri"/>
                <w:rtl w:val="0"/>
              </w:rPr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2,3 GHz</w:t>
            </w:r>
          </w:p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pt-PT"/>
              </w:rPr>
              <w:t xml:space="preserve">Dual Core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de-DE"/>
              </w:rPr>
              <w:t>RAM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8GB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8GB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16GB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8GB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4GB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4GB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L2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256KB (?)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4MB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6MB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256 KB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256KB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256KB</w:t>
            </w:r>
          </w:p>
        </w:tc>
      </w:tr>
      <w:tr>
        <w:tblPrEx>
          <w:shd w:val="clear" w:color="auto" w:fill="d0ddef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L3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3MB (?)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en-US"/>
              </w:rPr>
              <w:t>4 MB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3MB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3MB</w:t>
            </w:r>
          </w:p>
        </w:tc>
      </w:tr>
      <w:tr>
        <w:tblPrEx>
          <w:shd w:val="clear" w:color="auto" w:fill="d0ddef"/>
        </w:tblPrEx>
        <w:trPr>
          <w:trHeight w:val="959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OS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 A"/>
                <w:rFonts w:ascii="Calibri" w:cs="Calibri" w:hAnsi="Calibri" w:eastAsia="Calibri"/>
              </w:rPr>
            </w:pPr>
            <w:r>
              <w:rPr>
                <w:rStyle w:val="None A"/>
                <w:rFonts w:ascii="Calibri" w:cs="Calibri" w:hAnsi="Calibri" w:eastAsia="Calibri"/>
                <w:rtl w:val="0"/>
                <w:lang w:val="it-IT"/>
              </w:rPr>
              <w:t xml:space="preserve">OS X </w:t>
            </w:r>
          </w:p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10.11.3 (15D21)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it-IT"/>
              </w:rPr>
              <w:t>Windows 10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it-IT"/>
              </w:rPr>
              <w:t>Windows 10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OS X 10.11.3(15D21)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 A"/>
                <w:rFonts w:ascii="Calibri" w:cs="Calibri" w:hAnsi="Calibri" w:eastAsia="Calibri"/>
              </w:rPr>
            </w:pPr>
            <w:r>
              <w:rPr>
                <w:rStyle w:val="None A"/>
                <w:rFonts w:ascii="Calibri" w:cs="Calibri" w:hAnsi="Calibri" w:eastAsia="Calibri"/>
                <w:rtl w:val="0"/>
                <w:lang w:val="it-IT"/>
              </w:rPr>
              <w:t xml:space="preserve">OS X </w:t>
            </w:r>
          </w:p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10.11.3 (15D21)</w:t>
            </w:r>
          </w:p>
        </w:tc>
        <w:tc>
          <w:tcPr>
            <w:tcW w:type="dxa" w:w="1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  <w:spacing w:line="276" w:lineRule="auto"/>
              <w:rPr>
                <w:rStyle w:val="None A"/>
                <w:rFonts w:ascii="Calibri" w:cs="Calibri" w:hAnsi="Calibri" w:eastAsia="Calibri"/>
              </w:rPr>
            </w:pPr>
            <w:r>
              <w:rPr>
                <w:rStyle w:val="None A"/>
                <w:rFonts w:ascii="Calibri" w:cs="Calibri" w:hAnsi="Calibri" w:eastAsia="Calibri"/>
                <w:rtl w:val="0"/>
                <w:lang w:val="it-IT"/>
              </w:rPr>
              <w:t xml:space="preserve">OS X </w:t>
            </w:r>
          </w:p>
          <w:p>
            <w:pPr>
              <w:pStyle w:val="Tabellstil 2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10.11.3 (15D21)</w:t>
            </w:r>
          </w:p>
        </w:tc>
      </w:tr>
    </w:tbl>
    <w:p>
      <w:pPr>
        <w:pStyle w:val="Body Text"/>
        <w:widowControl w:val="0"/>
        <w:ind w:left="216" w:hanging="216"/>
        <w:rPr>
          <w:rFonts w:ascii="Calibri" w:cs="Calibri" w:hAnsi="Calibri" w:eastAsia="Calibri"/>
        </w:rPr>
      </w:pPr>
    </w:p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S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k for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finne tall 150128 av 1000000.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tbl>
      <w:tblPr>
        <w:tblW w:w="935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9"/>
        <w:gridCol w:w="3117"/>
        <w:gridCol w:w="3118"/>
      </w:tblGrid>
      <w:tr>
        <w:tblPrEx>
          <w:shd w:val="clear" w:color="auto" w:fill="5b9bd5"/>
        </w:tblPrEx>
        <w:trPr>
          <w:trHeight w:val="290" w:hRule="atLeast"/>
          <w:tblHeader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</w:rPr>
              <w:t>Ytelse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en-US"/>
              </w:rPr>
              <w:t>Slow Search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en-US"/>
              </w:rPr>
              <w:t>Fast Search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</w:rPr>
              <w:t>Terje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0.623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0.088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Stina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0,756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0,265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Johanne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0,780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0,573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Erik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2.666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0.402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</w:rPr>
              <w:t>Eirik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0.546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0.079</w:t>
            </w:r>
          </w:p>
        </w:tc>
      </w:tr>
      <w:tr>
        <w:tblPrEx>
          <w:shd w:val="clear" w:color="auto" w:fill="d0ddef"/>
        </w:tblPrEx>
        <w:trPr>
          <w:trHeight w:val="288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Mathias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0.651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0.111</w:t>
            </w:r>
          </w:p>
        </w:tc>
      </w:tr>
    </w:tbl>
    <w:p>
      <w:pPr>
        <w:pStyle w:val="Body Text"/>
        <w:widowControl w:val="0"/>
        <w:ind w:left="216" w:hanging="216"/>
        <w:rPr>
          <w:rFonts w:ascii="Calibri" w:cs="Calibri" w:hAnsi="Calibri" w:eastAsia="Calibri"/>
        </w:rPr>
      </w:pPr>
    </w:p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S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k etter ordet "denmark" i Hamlet.txt fra uke 06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tbl>
      <w:tblPr>
        <w:tblW w:w="935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19"/>
        <w:gridCol w:w="3117"/>
        <w:gridCol w:w="3118"/>
      </w:tblGrid>
      <w:tr>
        <w:tblPrEx>
          <w:shd w:val="clear" w:color="auto" w:fill="5b9bd5"/>
        </w:tblPrEx>
        <w:trPr>
          <w:trHeight w:val="290" w:hRule="atLeast"/>
          <w:tblHeader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</w:rPr>
              <w:t>Ytelse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en-US"/>
              </w:rPr>
              <w:t>Slow Search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rtl w:val="0"/>
                <w:lang w:val="en-US"/>
              </w:rPr>
              <w:t>Fast Search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</w:rPr>
              <w:t>Terje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0.021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0.016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Erik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0.082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0.065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</w:rPr>
              <w:t>Eirik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0.017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0.018</w:t>
            </w:r>
          </w:p>
        </w:tc>
      </w:tr>
      <w:tr>
        <w:tblPrEx>
          <w:shd w:val="clear" w:color="auto" w:fill="d0ddef"/>
        </w:tblPrEx>
        <w:trPr>
          <w:trHeight w:val="428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  <w:lang w:val="de-DE"/>
              </w:rPr>
              <w:t>Stina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0,079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0,054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Johanne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0,029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0.016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1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  <w:spacing w:line="276" w:lineRule="auto"/>
            </w:pPr>
            <w:r>
              <w:rPr>
                <w:rStyle w:val="None A"/>
                <w:rFonts w:ascii="Calibri" w:cs="Calibri" w:hAnsi="Calibri" w:eastAsia="Calibri"/>
                <w:b w:val="0"/>
                <w:bCs w:val="0"/>
                <w:rtl w:val="0"/>
                <w:lang w:val="da-DK"/>
              </w:rPr>
              <w:t>Mathias</w:t>
            </w:r>
          </w:p>
        </w:tc>
        <w:tc>
          <w:tcPr>
            <w:tcW w:type="dxa" w:w="3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0.028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0.014</w:t>
            </w:r>
          </w:p>
        </w:tc>
      </w:tr>
    </w:tbl>
    <w:p>
      <w:pPr>
        <w:pStyle w:val="Body Text"/>
        <w:widowControl w:val="0"/>
        <w:ind w:left="216" w:hanging="216"/>
        <w:rPr>
          <w:rFonts w:ascii="Calibri" w:cs="Calibri" w:hAnsi="Calibri" w:eastAsia="Calibri"/>
        </w:rPr>
      </w:pPr>
    </w:p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  <w:b w:val="1"/>
          <w:bCs w:val="1"/>
          <w:sz w:val="40"/>
          <w:szCs w:val="40"/>
        </w:rPr>
      </w:pPr>
      <w:r>
        <w:rPr>
          <w:rStyle w:val="None A"/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Algoritmen</w:t>
      </w:r>
      <w:r>
        <w:rPr>
          <w:rStyle w:val="None A"/>
          <w:rFonts w:ascii="Calibri" w:cs="Calibri" w:hAnsi="Calibri" w:eastAsia="Calibri"/>
          <w:b w:val="1"/>
          <w:bCs w:val="1"/>
          <w:sz w:val="40"/>
          <w:szCs w:val="40"/>
          <w:rtl w:val="0"/>
          <w:lang w:val="en-US"/>
        </w:rPr>
        <w:t>: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</w:rPr>
        <w:drawing>
          <wp:inline distT="0" distB="0" distL="0" distR="0">
            <wp:extent cx="3207385" cy="984885"/>
            <wp:effectExtent l="0" t="0" r="0" b="0"/>
            <wp:docPr id="1073741832" name="officeArt object" descr="../../../../../Downloads/13296339_10207742779541331_696711820_n.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eg" descr="../../../../../Downloads/13296339_10207742779541331_696711820_n.p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984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Algoritmen vi har brukt er O(N) algoritme innenfor BIG </w:t>
      </w:r>
      <w:r>
        <w:rPr>
          <w:rStyle w:val="None A"/>
          <w:rFonts w:ascii="Calibri" w:cs="Calibri" w:hAnsi="Calibri" w:eastAsia="Calibri"/>
          <w:rtl w:val="0"/>
          <w:lang w:val="en-US"/>
        </w:rPr>
        <w:t>’</w:t>
      </w:r>
      <w:r>
        <w:rPr>
          <w:rStyle w:val="None A"/>
          <w:rFonts w:ascii="Calibri" w:cs="Calibri" w:hAnsi="Calibri" w:eastAsia="Calibri"/>
          <w:rtl w:val="0"/>
          <w:lang w:val="en-US"/>
        </w:rPr>
        <w:t>O algoritmene. O(N) algoritmen er line</w:t>
      </w:r>
      <w:r>
        <w:rPr>
          <w:rStyle w:val="None A"/>
          <w:rFonts w:ascii="Calibri" w:cs="Calibri" w:hAnsi="Calibri" w:eastAsia="Calibri"/>
          <w:rtl w:val="0"/>
          <w:lang w:val="en-US"/>
        </w:rPr>
        <w:t>æ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r, noe som tilsier at en vekst i datagruppen (i dette tilfellet haystack) vil lede til en lik  proporsjonal 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kning i s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ketiden, ettersom tiden det tar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s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ke gjennom hvert element er den samme. Eneste forskjellen mellom seach slow og search fast er at search slow m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g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gjennom hele listen f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r den returnere svar. </w:t>
      </w:r>
      <w:r>
        <w:rPr>
          <w:rStyle w:val="None A"/>
          <w:rFonts w:ascii="MingLiU" w:cs="MingLiU" w:hAnsi="MingLiU" w:eastAsia="MingLiU"/>
        </w:rPr>
        <w:br w:type="textWrapping"/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Hvis needle er lengre fremme i listen vil algoritmen returene fortere. </w:t>
      </w: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Fonts w:ascii="Calibri" w:cs="Calibri" w:hAnsi="Calibri" w:eastAsia="Calibri"/>
        </w:rPr>
      </w:pPr>
    </w:p>
    <w:p>
      <w:pPr>
        <w:pStyle w:val="Body Text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Link til Mathplotlib python prosjekt basert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tabellene ovenfor: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"https://github.com/Mathih13/IS-105_2016_Gruppe-5/releases/tag/uke5"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https://github.com/Mathih13/IS-105_2016_Gruppe-5/releases/tag/uke5</w:t>
      </w:r>
      <w:r>
        <w:rPr/>
        <w:fldChar w:fldCharType="end" w:fldLock="0"/>
      </w:r>
    </w:p>
    <w:p>
      <w:pPr>
        <w:pStyle w:val="Body Text"/>
        <w:spacing w:line="276" w:lineRule="auto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spacing w:line="276" w:lineRule="auto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  <w:sz w:val="52"/>
          <w:szCs w:val="52"/>
        </w:rPr>
      </w:pPr>
    </w:p>
    <w:p>
      <w:pPr>
        <w:pStyle w:val="Body Text"/>
        <w:rPr>
          <w:rStyle w:val="None A"/>
          <w:rFonts w:ascii="Calibri" w:cs="Calibri" w:hAnsi="Calibri" w:eastAsia="Calibri"/>
          <w:sz w:val="32"/>
          <w:szCs w:val="32"/>
        </w:rPr>
      </w:pPr>
      <w:r>
        <w:rPr>
          <w:rStyle w:val="None A"/>
          <w:rFonts w:ascii="Calibri" w:cs="Calibri" w:hAnsi="Calibri" w:eastAsia="Calibri"/>
          <w:sz w:val="56"/>
          <w:szCs w:val="56"/>
          <w:rtl w:val="0"/>
          <w:lang w:val="en-US"/>
        </w:rPr>
        <w:t>ICA 6</w:t>
      </w:r>
      <w:r>
        <w:rPr>
          <w:rStyle w:val="None A"/>
          <w:rFonts w:ascii="Calibri" w:cs="Calibri" w:hAnsi="Calibri" w:eastAsia="Calibri"/>
          <w:sz w:val="32"/>
          <w:szCs w:val="32"/>
          <w:rtl w:val="0"/>
          <w:lang w:val="en-US"/>
        </w:rPr>
        <w:t xml:space="preserve"> </w:t>
      </w:r>
    </w:p>
    <w:p>
      <w:pPr>
        <w:pStyle w:val="Body Text"/>
        <w:rPr>
          <w:rStyle w:val="None A"/>
          <w:rFonts w:ascii="Calibri" w:cs="Calibri" w:hAnsi="Calibri" w:eastAsia="Calibri"/>
          <w:sz w:val="32"/>
          <w:szCs w:val="3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"https://github.com/Mathih13/IS-105_2016_Gruppe-5/tree/master/Uke-9-ICA-6"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https://github.com/Mathih13/IS-105_2016_Gruppe-5/tree/master/Uke-9-ICA-6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  <w:sz w:val="32"/>
          <w:szCs w:val="32"/>
        </w:rPr>
      </w:pPr>
      <w:r>
        <w:rPr>
          <w:rStyle w:val="None A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Sist endret: 03.06.2016</w:t>
      </w:r>
    </w:p>
    <w:p>
      <w:pPr>
        <w:pStyle w:val="Body Text"/>
        <w:rPr>
          <w:rFonts w:ascii="Calibri" w:cs="Calibri" w:hAnsi="Calibri" w:eastAsia="Calibri"/>
          <w:sz w:val="32"/>
          <w:szCs w:val="32"/>
        </w:rPr>
      </w:pPr>
    </w:p>
    <w:p>
      <w:pPr>
        <w:pStyle w:val="Body Text"/>
        <w:numPr>
          <w:ilvl w:val="0"/>
          <w:numId w:val="4"/>
        </w:numPr>
        <w:bidi w:val="0"/>
        <w:ind w:right="0"/>
        <w:jc w:val="left"/>
        <w:rPr>
          <w:rStyle w:val="None A"/>
          <w:rFonts w:ascii="Calibri" w:cs="Calibri" w:hAnsi="Calibri" w:eastAsia="Calibri"/>
          <w:rtl w:val="0"/>
        </w:rPr>
      </w:pPr>
      <w:r>
        <w:rPr>
          <w:rStyle w:val="None A"/>
          <w:rFonts w:ascii="Calibri" w:cs="Calibri" w:hAnsi="Calibri" w:eastAsia="Calibri"/>
        </w:rPr>
        <w:br w:type="textWrapping"/>
      </w:r>
      <w:r>
        <w:rPr>
          <w:rStyle w:val="None A"/>
          <w:rFonts w:ascii="Calibri" w:cs="Calibri" w:hAnsi="Calibri" w:eastAsia="Calibri"/>
          <w:rtl w:val="0"/>
          <w:lang w:val="en-US"/>
        </w:rPr>
        <w:t>(definisjons-, begrepsniv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): Se tabbelen for NAND "gate" og lag tilsvarende tabeller for NOT, AND, OR, XOR og NOR.</w:t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2"/>
      </w:tblGrid>
      <w:tr>
        <w:tblPrEx>
          <w:shd w:val="clear" w:color="auto" w:fill="5b9bd5"/>
        </w:tblPrEx>
        <w:trPr>
          <w:trHeight w:val="290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XOR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2"/>
      </w:tblGrid>
      <w:tr>
        <w:tblPrEx>
          <w:shd w:val="clear" w:color="auto" w:fill="5b9bd5"/>
        </w:tblPrEx>
        <w:trPr>
          <w:trHeight w:val="290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AND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2"/>
      </w:tblGrid>
      <w:tr>
        <w:tblPrEx>
          <w:shd w:val="clear" w:color="auto" w:fill="5b9bd5"/>
        </w:tblPrEx>
        <w:trPr>
          <w:trHeight w:val="290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OR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tbl>
      <w:tblPr>
        <w:tblW w:w="78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4"/>
        <w:gridCol w:w="2612"/>
        <w:gridCol w:w="2612"/>
      </w:tblGrid>
      <w:tr>
        <w:tblPrEx>
          <w:shd w:val="clear" w:color="auto" w:fill="5b9bd5"/>
        </w:tblPrEx>
        <w:trPr>
          <w:trHeight w:val="290" w:hRule="atLeast"/>
          <w:tblHeader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NOR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61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6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</w:tbl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</w:pPr>
    </w:p>
    <w:tbl>
      <w:tblPr>
        <w:tblW w:w="78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920"/>
        <w:gridCol w:w="3920"/>
      </w:tblGrid>
      <w:tr>
        <w:tblPrEx>
          <w:shd w:val="clear" w:color="auto" w:fill="5b9bd5"/>
        </w:tblPrEx>
        <w:trPr>
          <w:trHeight w:val="290" w:hRule="atLeast"/>
          <w:tblHeader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Fonts w:ascii="Helvetica" w:cs="Arial Unicode MS" w:hAnsi="Helvetica" w:eastAsia="Arial Unicode MS"/>
                <w:rtl w:val="0"/>
              </w:rPr>
              <w:t>NOT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9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3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3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392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Helvetica" w:hAnsi="Helvetica"/>
                <w:sz w:val="20"/>
                <w:szCs w:val="20"/>
                <w:rtl w:val="0"/>
              </w:rPr>
              <w:t>1</w:t>
            </w:r>
          </w:p>
        </w:tc>
      </w:tr>
    </w:tbl>
    <w:p>
      <w:pPr>
        <w:pStyle w:val="Body Text"/>
        <w:widowControl w:val="0"/>
        <w:ind w:left="108" w:hanging="108"/>
      </w:pPr>
    </w:p>
    <w:p>
      <w:pPr>
        <w:pStyle w:val="Body Text"/>
      </w:pPr>
      <w:r>
        <w:rPr>
          <w:rStyle w:val="None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b) Hvilken operasjon gj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r programmet i tabellen under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en Turing maskin</w:t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utgangspunkt i illustrasjonen rett under sp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rsm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let?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 xml:space="preserve"> Legger til verdien "1" til tallet "7". </w:t>
      </w:r>
      <w:r>
        <w:rPr>
          <w:rStyle w:val="None A"/>
          <w:rFonts w:ascii="Calibri" w:cs="Calibri" w:hAnsi="Calibri" w:eastAsia="Calibri"/>
        </w:rPr>
        <w:br w:type="textWrapping"/>
      </w:r>
      <w:r>
        <w:rPr>
          <w:rStyle w:val="None A"/>
          <w:rFonts w:ascii="Calibri" w:cs="Calibri" w:hAnsi="Calibri" w:eastAsia="Calibri"/>
          <w:rtl w:val="0"/>
          <w:lang w:val="en-US"/>
        </w:rPr>
        <w:t>Hva st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r p</w:t>
      </w:r>
      <w:r>
        <w:rPr>
          <w:rStyle w:val="None A"/>
          <w:rFonts w:ascii="Calibri" w:cs="Calibri" w:hAnsi="Calibri" w:eastAsia="Calibri"/>
          <w:rtl w:val="0"/>
          <w:lang w:val="en-US"/>
        </w:rPr>
        <w:t>å “</w:t>
      </w:r>
      <w:r>
        <w:rPr>
          <w:rStyle w:val="None A"/>
          <w:rFonts w:ascii="Calibri" w:cs="Calibri" w:hAnsi="Calibri" w:eastAsia="Calibri"/>
          <w:rtl w:val="0"/>
          <w:lang w:val="en-US"/>
        </w:rPr>
        <w:t>tape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” </w:t>
      </w:r>
      <w:r>
        <w:rPr>
          <w:rStyle w:val="None A"/>
          <w:rFonts w:ascii="Calibri" w:cs="Calibri" w:hAnsi="Calibri" w:eastAsia="Calibri"/>
          <w:rtl w:val="0"/>
          <w:lang w:val="en-US"/>
        </w:rPr>
        <w:t>n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r prosessen n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r </w:t>
      </w:r>
      <w:r>
        <w:rPr>
          <w:rStyle w:val="None A"/>
          <w:rFonts w:ascii="Calibri" w:cs="Calibri" w:hAnsi="Calibri" w:eastAsia="Calibri"/>
          <w:rtl w:val="0"/>
          <w:lang w:val="en-US"/>
        </w:rPr>
        <w:t>“</w:t>
      </w:r>
      <w:r>
        <w:rPr>
          <w:rStyle w:val="None A"/>
          <w:rFonts w:ascii="Calibri" w:cs="Calibri" w:hAnsi="Calibri" w:eastAsia="Calibri"/>
          <w:rtl w:val="0"/>
          <w:lang w:val="en-US"/>
        </w:rPr>
        <w:t>Stop Tilstand</w:t>
      </w:r>
      <w:r>
        <w:rPr>
          <w:rStyle w:val="None A"/>
          <w:rFonts w:ascii="Calibri" w:cs="Calibri" w:hAnsi="Calibri" w:eastAsia="Calibri"/>
          <w:rtl w:val="0"/>
          <w:lang w:val="en-US"/>
        </w:rPr>
        <w:t>”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? 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100</w:t>
      </w:r>
      <w:r>
        <w:rPr>
          <w:rStyle w:val="None A"/>
          <w:rFonts w:ascii="Calibri" w:cs="Calibri" w:hAnsi="Calibri" w:eastAsia="Calibri"/>
        </w:rPr>
        <w:br w:type="textWrapping"/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Hvor mange operasjoner kreves det for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komme til </w:t>
      </w:r>
      <w:r>
        <w:rPr>
          <w:rStyle w:val="None A"/>
          <w:rFonts w:ascii="Calibri" w:cs="Calibri" w:hAnsi="Calibri" w:eastAsia="Calibri"/>
          <w:rtl w:val="0"/>
          <w:lang w:val="en-US"/>
        </w:rPr>
        <w:t>“</w:t>
      </w:r>
      <w:r>
        <w:rPr>
          <w:rStyle w:val="None A"/>
          <w:rFonts w:ascii="Calibri" w:cs="Calibri" w:hAnsi="Calibri" w:eastAsia="Calibri"/>
          <w:rtl w:val="0"/>
          <w:lang w:val="en-US"/>
        </w:rPr>
        <w:t>Stop Tilstand</w:t>
      </w:r>
      <w:r>
        <w:rPr>
          <w:rStyle w:val="None A"/>
          <w:rFonts w:ascii="Calibri" w:cs="Calibri" w:hAnsi="Calibri" w:eastAsia="Calibri"/>
          <w:rtl w:val="0"/>
          <w:lang w:val="en-US"/>
        </w:rPr>
        <w:t>”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?  </w:t>
      </w:r>
      <w:r>
        <w:rPr>
          <w:rStyle w:val="None A"/>
          <w:rFonts w:ascii="Calibri" w:cs="Calibri" w:hAnsi="Calibri" w:eastAsia="Calibri"/>
          <w:b w:val="1"/>
          <w:bCs w:val="1"/>
          <w:rtl w:val="0"/>
          <w:lang w:val="en-US"/>
        </w:rPr>
        <w:t>9stk</w:t>
      </w:r>
      <w:r>
        <w:rPr>
          <w:rStyle w:val="None A"/>
          <w:rFonts w:ascii="Calibri" w:cs="Calibri" w:hAnsi="Calibri" w:eastAsia="Calibri"/>
        </w:rPr>
        <w:br w:type="textWrapping"/>
      </w:r>
      <w:r>
        <w:rPr>
          <w:rStyle w:val="None A"/>
          <w:rFonts w:ascii="Calibri" w:cs="Calibri" w:hAnsi="Calibri" w:eastAsia="Calibri"/>
          <w:rtl w:val="0"/>
          <w:lang w:val="en-US"/>
        </w:rPr>
        <w:t>Forklar resultatet.</w:t>
      </w:r>
    </w:p>
    <w:p>
      <w:pPr>
        <w:pStyle w:val="Body Text"/>
        <w:rPr>
          <w:rFonts w:ascii="Calibri" w:cs="Calibri" w:hAnsi="Calibri" w:eastAsia="Calibri"/>
        </w:rPr>
      </w:pPr>
    </w:p>
    <w:tbl>
      <w:tblPr>
        <w:tblW w:w="682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90"/>
        <w:gridCol w:w="1187"/>
        <w:gridCol w:w="1187"/>
        <w:gridCol w:w="1187"/>
        <w:gridCol w:w="1187"/>
        <w:gridCol w:w="1187"/>
      </w:tblGrid>
      <w:tr>
        <w:tblPrEx>
          <w:shd w:val="clear" w:color="auto" w:fill="5b9bd5"/>
        </w:tblPrEx>
        <w:trPr>
          <w:trHeight w:val="498" w:hRule="atLeast"/>
          <w:tblHeader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>tidspunkt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  <w:lang w:val="nl-NL"/>
              </w:rPr>
              <w:t xml:space="preserve">Tilstand 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Oppdager,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 xml:space="preserve">Skriver 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Flytter til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 xml:space="preserve">Ny tilstand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9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t0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 A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  <w:lang w:val="en-US"/>
              </w:rPr>
              <w:t>t1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 A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t2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 A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t3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 A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t4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t5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t6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t7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0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venstre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1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t8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 A"/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>blank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</w:rPr>
              <w:t>h</w:t>
            </w:r>
            <w:r>
              <w:rPr>
                <w:rStyle w:val="None A"/>
                <w:rFonts w:ascii="Calibri" w:cs="Calibri" w:hAnsi="Calibri" w:eastAsia="Calibri"/>
                <w:rtl w:val="0"/>
                <w:lang w:val="da-DK"/>
              </w:rPr>
              <w:t>ø</w:t>
            </w:r>
            <w:r>
              <w:rPr>
                <w:rStyle w:val="None A"/>
                <w:rFonts w:ascii="Calibri" w:cs="Calibri" w:hAnsi="Calibri" w:eastAsia="Calibri"/>
                <w:rtl w:val="0"/>
              </w:rPr>
              <w:t>yre</w:t>
            </w:r>
          </w:p>
        </w:tc>
        <w:tc>
          <w:tcPr>
            <w:tcW w:type="dxa" w:w="11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stil 2"/>
            </w:pPr>
            <w:r>
              <w:rPr>
                <w:rStyle w:val="None A"/>
                <w:rFonts w:ascii="Calibri" w:cs="Calibri" w:hAnsi="Calibri" w:eastAsia="Calibri"/>
                <w:rtl w:val="0"/>
                <w:lang w:val="de-DE"/>
              </w:rPr>
              <w:t>halt</w:t>
            </w:r>
          </w:p>
        </w:tc>
      </w:tr>
    </w:tbl>
    <w:p>
      <w:pPr>
        <w:pStyle w:val="Body Text"/>
        <w:widowControl w:val="0"/>
        <w:ind w:left="216" w:hanging="216"/>
        <w:rPr>
          <w:rFonts w:ascii="Calibri" w:cs="Calibri" w:hAnsi="Calibri" w:eastAsia="Calibri"/>
        </w:rPr>
      </w:pPr>
    </w:p>
    <w:p>
      <w:pPr>
        <w:pStyle w:val="Body Text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c)</w:t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</w:rPr>
        <w:br w:type="textWrapping"/>
      </w:r>
      <w:r>
        <w:rPr>
          <w:rStyle w:val="None A"/>
          <w:rFonts w:ascii="Calibri" w:cs="Calibri" w:hAnsi="Calibri" w:eastAsia="Calibri"/>
          <w:rtl w:val="0"/>
          <w:lang w:val="en-US"/>
        </w:rPr>
        <w:t>In the parking gate controller task, the machine has four possible states.</w:t>
      </w:r>
      <w:r>
        <w:rPr>
          <w:rStyle w:val="None A"/>
          <w:rFonts w:ascii="Calibri" w:cs="Calibri" w:hAnsi="Calibri" w:eastAsia="Calibri"/>
        </w:rPr>
        <w:br w:type="textWrapping"/>
        <w:br w:type="textWrapping"/>
      </w:r>
      <w:r>
        <w:rPr>
          <w:rStyle w:val="None A"/>
          <w:rFonts w:ascii="Calibri" w:cs="Calibri" w:hAnsi="Calibri" w:eastAsia="Calibri"/>
          <w:rtl w:val="0"/>
          <w:lang w:val="en-US"/>
        </w:rPr>
        <w:t>'Waiting' - for car to arrive at the gate</w:t>
      </w:r>
      <w:r>
        <w:rPr>
          <w:rStyle w:val="None A"/>
          <w:rFonts w:ascii="Calibri" w:cs="Calibri" w:hAnsi="Calibri" w:eastAsia="Calibri"/>
        </w:rPr>
        <w:br w:type="textWrapping"/>
      </w:r>
      <w:r>
        <w:rPr>
          <w:rStyle w:val="None A"/>
          <w:rFonts w:ascii="Calibri" w:cs="Calibri" w:hAnsi="Calibri" w:eastAsia="Calibri"/>
          <w:rtl w:val="0"/>
          <w:lang w:val="en-US"/>
        </w:rPr>
        <w:t>'Raising' - for raising the arm</w:t>
      </w:r>
      <w:r>
        <w:rPr>
          <w:rStyle w:val="None A"/>
          <w:rFonts w:ascii="Calibri" w:cs="Calibri" w:hAnsi="Calibri" w:eastAsia="Calibri"/>
        </w:rPr>
        <w:br w:type="textWrapping"/>
      </w:r>
      <w:r>
        <w:rPr>
          <w:rStyle w:val="None A"/>
          <w:rFonts w:ascii="Calibri" w:cs="Calibri" w:hAnsi="Calibri" w:eastAsia="Calibri"/>
          <w:rtl w:val="0"/>
          <w:lang w:val="en-US"/>
        </w:rPr>
        <w:t>'Raised' - the arm is at the top position and we're waiting for the car to drive through the gate</w:t>
      </w:r>
      <w:r>
        <w:rPr>
          <w:rStyle w:val="None A"/>
          <w:rFonts w:ascii="Calibri" w:cs="Calibri" w:hAnsi="Calibri" w:eastAsia="Calibri"/>
        </w:rPr>
        <w:br w:type="textWrapping"/>
      </w:r>
      <w:r>
        <w:rPr>
          <w:rStyle w:val="None A"/>
          <w:rFonts w:ascii="Calibri" w:cs="Calibri" w:hAnsi="Calibri" w:eastAsia="Calibri"/>
          <w:rtl w:val="0"/>
          <w:lang w:val="en-US"/>
        </w:rPr>
        <w:t>'Lowering' - lowering the arm after the care has passed through the gate</w:t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B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ten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venstre side. (laster p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/av)</w:t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ab/>
        <w:t>Man g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r i b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t </w:t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B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ten krysser </w:t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ab/>
        <w:t>Man g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r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lang</w:t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B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ten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h</w:t>
      </w:r>
      <w:r>
        <w:rPr>
          <w:rStyle w:val="None A"/>
          <w:rFonts w:ascii="Calibri" w:cs="Calibri" w:hAnsi="Calibri" w:eastAsia="Calibri"/>
          <w:rtl w:val="0"/>
          <w:lang w:val="en-US"/>
        </w:rPr>
        <w:t>ø</w:t>
      </w:r>
      <w:r>
        <w:rPr>
          <w:rStyle w:val="None A"/>
          <w:rFonts w:ascii="Calibri" w:cs="Calibri" w:hAnsi="Calibri" w:eastAsia="Calibri"/>
          <w:rtl w:val="0"/>
          <w:lang w:val="en-US"/>
        </w:rPr>
        <w:t>yre side (laster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av)</w:t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ab/>
        <w:t>Man g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r i b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>t</w:t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>B</w:t>
      </w:r>
      <w:r>
        <w:rPr>
          <w:rStyle w:val="None A"/>
          <w:rFonts w:ascii="Calibri" w:cs="Calibri" w:hAnsi="Calibri" w:eastAsia="Calibri"/>
          <w:rtl w:val="0"/>
          <w:lang w:val="en-US"/>
        </w:rPr>
        <w:t>å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ten krysser </w:t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</w:pPr>
      <w:r>
        <w:rPr>
          <w:rStyle w:val="None A"/>
          <w:rFonts w:ascii="Calibri" w:cs="Calibri" w:hAnsi="Calibri" w:eastAsia="Calibri"/>
        </w:rPr>
        <w:br w:type="page"/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Vi kan sette opp en formel for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se alle mulige tilstander verdenen kan ha ved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se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>hvor reven, kornet og kyllingen kan v</w:t>
      </w:r>
      <w:r>
        <w:rPr>
          <w:rStyle w:val="None A"/>
          <w:rFonts w:ascii="Calibri" w:cs="Calibri" w:hAnsi="Calibri" w:eastAsia="Calibri"/>
          <w:rtl w:val="0"/>
          <w:lang w:val="en-US"/>
        </w:rPr>
        <w:t>æ</w:t>
      </w:r>
      <w:r>
        <w:rPr>
          <w:rStyle w:val="None A"/>
          <w:rFonts w:ascii="Calibri" w:cs="Calibri" w:hAnsi="Calibri" w:eastAsia="Calibri"/>
          <w:rtl w:val="0"/>
          <w:lang w:val="en-US"/>
        </w:rPr>
        <w:t>re. Det er 3 objekter som kan v</w:t>
      </w:r>
      <w:r>
        <w:rPr>
          <w:rStyle w:val="None A"/>
          <w:rFonts w:ascii="Calibri" w:cs="Calibri" w:hAnsi="Calibri" w:eastAsia="Calibri"/>
          <w:rtl w:val="0"/>
          <w:lang w:val="en-US"/>
        </w:rPr>
        <w:t>æ</w:t>
      </w:r>
      <w:r>
        <w:rPr>
          <w:rStyle w:val="None A"/>
          <w:rFonts w:ascii="Calibri" w:cs="Calibri" w:hAnsi="Calibri" w:eastAsia="Calibri"/>
          <w:rtl w:val="0"/>
          <w:lang w:val="en-US"/>
        </w:rPr>
        <w:t>re p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å </w:t>
      </w:r>
      <w:r>
        <w:rPr>
          <w:rStyle w:val="None A"/>
          <w:rFonts w:ascii="Calibri" w:cs="Calibri" w:hAnsi="Calibri" w:eastAsia="Calibri"/>
          <w:rtl w:val="0"/>
          <w:lang w:val="en-US"/>
        </w:rPr>
        <w:t xml:space="preserve">4 forskjellige plasser. </w:t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81 </w:t>
      </w: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Det er 81 mulige tilstander verdenen kan ha. </w:t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</w:rPr>
        <w:tab/>
      </w:r>
    </w:p>
    <w:p>
      <w:pPr>
        <w:pStyle w:val="Body Text"/>
        <w:rPr>
          <w:rFonts w:ascii="Calibri" w:cs="Calibri" w:hAnsi="Calibri" w:eastAsia="Calibri"/>
        </w:rPr>
      </w:pPr>
    </w:p>
    <w:p>
      <w:pPr>
        <w:pStyle w:val="Body Text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d)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"https://github.com/Mathih13/IS-105_2016_Gruppe-5/commit/a9d3bd71c0265772ca46c92ef13a8cf39aa08fa7"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https://github.com/Mathih13/IS-105_2016_Gruppe-5/commit/a9d3bd71c0265772ca46c92ef13a8cf39aa08fa7</w:t>
      </w:r>
      <w:r>
        <w:rPr/>
        <w:fldChar w:fldCharType="end" w:fldLock="0"/>
      </w:r>
      <w:r>
        <w:rPr>
          <w:rStyle w:val="None A"/>
          <w:rFonts w:ascii="Calibri" w:cs="Calibri" w:hAnsi="Calibri" w:eastAsia="Calibri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706755</wp:posOffset>
            </wp:positionH>
            <wp:positionV relativeFrom="line">
              <wp:posOffset>304800</wp:posOffset>
            </wp:positionV>
            <wp:extent cx="5943600" cy="4455474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7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  <w:sz w:val="32"/>
          <w:szCs w:val="32"/>
        </w:rPr>
      </w:pPr>
    </w:p>
    <w:p>
      <w:pPr>
        <w:pStyle w:val="Body A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  <w:rPr>
          <w:rFonts w:ascii="Calibri" w:cs="Calibri" w:hAnsi="Calibri" w:eastAsia="Calibri"/>
          <w:sz w:val="56"/>
          <w:szCs w:val="56"/>
        </w:rPr>
      </w:pPr>
    </w:p>
    <w:p>
      <w:pPr>
        <w:pStyle w:val="Body A"/>
      </w:pPr>
      <w:r>
        <w:br w:type="page"/>
      </w:r>
    </w:p>
    <w:p>
      <w:pPr>
        <w:pStyle w:val="Body A"/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</w:rPr>
      </w:pPr>
      <w:r>
        <w:rPr>
          <w:rStyle w:val="None A"/>
          <w:rFonts w:ascii="Calibri" w:cs="Calibri" w:hAnsi="Calibri" w:eastAsia="Calibri"/>
          <w:color w:val="000000"/>
          <w:sz w:val="56"/>
          <w:szCs w:val="56"/>
          <w:u w:color="000000"/>
          <w:rtl w:val="0"/>
          <w:lang w:val="pt-PT"/>
        </w:rPr>
        <w:t>ICA 7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"https://github.com/Mathih13/IS-105_2016_Gruppe-5/tree/master/Uke-10-ICA-7"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https://github.com/Mathih13/IS-105_2016_Gruppe-5/tree/master/Uke-10-ICA-7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Sist endret: 01.06.2016</w:t>
      </w:r>
    </w:p>
    <w:p>
      <w:pPr>
        <w:pStyle w:val="Body A"/>
        <w:rPr>
          <w:rStyle w:val="None A"/>
          <w:u w:val="single"/>
        </w:rPr>
      </w:pP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M</w:t>
      </w:r>
      <w:r>
        <w:rPr>
          <w:rStyle w:val="None A"/>
          <w:rFonts w:ascii="Calibri" w:cs="Calibri" w:hAnsi="Calibri" w:eastAsia="Calibri"/>
          <w:rtl w:val="0"/>
          <w:lang w:val="da-DK"/>
        </w:rPr>
        <w:t>å</w:t>
      </w:r>
      <w:r>
        <w:rPr>
          <w:rStyle w:val="None A"/>
          <w:rFonts w:ascii="Calibri" w:cs="Calibri" w:hAnsi="Calibri" w:eastAsia="Calibri"/>
          <w:rtl w:val="0"/>
        </w:rPr>
        <w:t xml:space="preserve">let med dette prosjektet er </w:t>
      </w:r>
      <w:r>
        <w:rPr>
          <w:rStyle w:val="None A"/>
          <w:rFonts w:ascii="Calibri" w:cs="Calibri" w:hAnsi="Calibri" w:eastAsia="Calibri"/>
          <w:rtl w:val="0"/>
        </w:rPr>
        <w:t xml:space="preserve">å </w:t>
      </w:r>
      <w:r>
        <w:rPr>
          <w:rStyle w:val="None A"/>
          <w:rFonts w:ascii="Calibri" w:cs="Calibri" w:hAnsi="Calibri" w:eastAsia="Calibri"/>
          <w:rtl w:val="0"/>
        </w:rPr>
        <w:t>implementere ett enkelt filsystem p</w:t>
      </w:r>
      <w:r>
        <w:rPr>
          <w:rStyle w:val="None A"/>
          <w:rFonts w:ascii="Calibri" w:cs="Calibri" w:hAnsi="Calibri" w:eastAsia="Calibri"/>
          <w:rtl w:val="0"/>
        </w:rPr>
        <w:t xml:space="preserve">å </w:t>
      </w:r>
      <w:r>
        <w:rPr>
          <w:rStyle w:val="None A"/>
          <w:rFonts w:ascii="Calibri" w:cs="Calibri" w:hAnsi="Calibri" w:eastAsia="Calibri"/>
          <w:rtl w:val="0"/>
        </w:rPr>
        <w:t xml:space="preserve">toppen av en virtuell disk. For </w:t>
      </w:r>
      <w:r>
        <w:rPr>
          <w:rStyle w:val="None A"/>
          <w:rFonts w:ascii="Calibri" w:cs="Calibri" w:hAnsi="Calibri" w:eastAsia="Calibri"/>
          <w:rtl w:val="0"/>
        </w:rPr>
        <w:t xml:space="preserve">å </w:t>
      </w:r>
      <w:r>
        <w:rPr>
          <w:rStyle w:val="None A"/>
          <w:rFonts w:ascii="Calibri" w:cs="Calibri" w:hAnsi="Calibri" w:eastAsia="Calibri"/>
          <w:rtl w:val="0"/>
        </w:rPr>
        <w:t>oppn</w:t>
      </w:r>
      <w:r>
        <w:rPr>
          <w:rStyle w:val="None A"/>
          <w:rFonts w:ascii="Calibri" w:cs="Calibri" w:hAnsi="Calibri" w:eastAsia="Calibri"/>
          <w:rtl w:val="0"/>
        </w:rPr>
        <w:t xml:space="preserve">å </w:t>
      </w:r>
      <w:r>
        <w:rPr>
          <w:rStyle w:val="None A"/>
          <w:rFonts w:ascii="Calibri" w:cs="Calibri" w:hAnsi="Calibri" w:eastAsia="Calibri"/>
          <w:rtl w:val="0"/>
        </w:rPr>
        <w:t xml:space="preserve">dette, vil du opprette et bibliotek som tilbyr et sett av grunnleggende fil systemkall (for eksempel </w:t>
      </w:r>
      <w:r>
        <w:rPr>
          <w:rStyle w:val="None A"/>
          <w:rFonts w:ascii="Calibri" w:cs="Calibri" w:hAnsi="Calibri" w:eastAsia="Calibri"/>
          <w:rtl w:val="0"/>
          <w:lang w:val="da-DK"/>
        </w:rPr>
        <w:t>å</w:t>
      </w:r>
      <w:r>
        <w:rPr>
          <w:rStyle w:val="None A"/>
          <w:rFonts w:ascii="Calibri" w:cs="Calibri" w:hAnsi="Calibri" w:eastAsia="Calibri"/>
          <w:rtl w:val="0"/>
        </w:rPr>
        <w:t>pne, lese, skrive, ...) til programmer. Fildata og filsystem meta-informasjonen vil bli lagret p</w:t>
      </w:r>
      <w:r>
        <w:rPr>
          <w:rStyle w:val="None A"/>
          <w:rFonts w:ascii="Calibri" w:cs="Calibri" w:hAnsi="Calibri" w:eastAsia="Calibri"/>
          <w:rtl w:val="0"/>
        </w:rPr>
        <w:t xml:space="preserve">å </w:t>
      </w:r>
      <w:r>
        <w:rPr>
          <w:rStyle w:val="None A"/>
          <w:rFonts w:ascii="Calibri" w:cs="Calibri" w:hAnsi="Calibri" w:eastAsia="Calibri"/>
          <w:rtl w:val="0"/>
        </w:rPr>
        <w:t>en virtuell disk som er en enkel fil som lagres i standardplasseringen (CWD - Current Working Directory), som er den gjeldende arbeidskatalogen. Den virtuelle disken blir da som sagt lagret som en enkel fil p</w:t>
      </w:r>
      <w:r>
        <w:rPr>
          <w:rStyle w:val="None A"/>
          <w:rFonts w:ascii="Calibri" w:cs="Calibri" w:hAnsi="Calibri" w:eastAsia="Calibri"/>
          <w:rtl w:val="0"/>
        </w:rPr>
        <w:t xml:space="preserve">å </w:t>
      </w:r>
      <w:r>
        <w:rPr>
          <w:rStyle w:val="None A"/>
          <w:rFonts w:ascii="Calibri" w:cs="Calibri" w:hAnsi="Calibri" w:eastAsia="Calibri"/>
          <w:rtl w:val="0"/>
        </w:rPr>
        <w:t>det "ekte" filsystemet levert av operativsystemet du bruker. Det vil si at du er i utgangspunktet implementerer filsystemet p</w:t>
      </w:r>
      <w:r>
        <w:rPr>
          <w:rStyle w:val="None A"/>
          <w:rFonts w:ascii="Calibri" w:cs="Calibri" w:hAnsi="Calibri" w:eastAsia="Calibri"/>
          <w:rtl w:val="0"/>
        </w:rPr>
        <w:t xml:space="preserve">å </w:t>
      </w:r>
      <w:r>
        <w:rPr>
          <w:rStyle w:val="None A"/>
          <w:rFonts w:ascii="Calibri" w:cs="Calibri" w:hAnsi="Calibri" w:eastAsia="Calibri"/>
          <w:rtl w:val="0"/>
        </w:rPr>
        <w:t xml:space="preserve">toppen av operativsystemets filsystem. 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Systemet lagrer alle filene i en hoved-directory p</w:t>
      </w:r>
      <w:r>
        <w:rPr>
          <w:rStyle w:val="None A"/>
          <w:rFonts w:ascii="Calibri" w:cs="Calibri" w:hAnsi="Calibri" w:eastAsia="Calibri"/>
          <w:rtl w:val="0"/>
        </w:rPr>
        <w:t xml:space="preserve">å  </w:t>
      </w:r>
      <w:r>
        <w:rPr>
          <w:rStyle w:val="None A"/>
          <w:rFonts w:ascii="Calibri" w:cs="Calibri" w:hAnsi="Calibri" w:eastAsia="Calibri"/>
          <w:rtl w:val="0"/>
        </w:rPr>
        <w:t xml:space="preserve">den virtuelle disken, derfor trenger ikke systemet </w:t>
      </w:r>
      <w:r>
        <w:rPr>
          <w:rStyle w:val="None A"/>
          <w:rFonts w:ascii="Calibri" w:cs="Calibri" w:hAnsi="Calibri" w:eastAsia="Calibri"/>
          <w:rtl w:val="0"/>
        </w:rPr>
        <w:t xml:space="preserve">å </w:t>
      </w:r>
      <w:r>
        <w:rPr>
          <w:rStyle w:val="None A"/>
          <w:rFonts w:ascii="Calibri" w:cs="Calibri" w:hAnsi="Calibri" w:eastAsia="Calibri"/>
          <w:rtl w:val="0"/>
        </w:rPr>
        <w:t>st</w:t>
      </w:r>
      <w:r>
        <w:rPr>
          <w:rStyle w:val="None A"/>
          <w:rFonts w:ascii="Calibri" w:cs="Calibri" w:hAnsi="Calibri" w:eastAsia="Calibri"/>
          <w:rtl w:val="0"/>
          <w:lang w:val="da-DK"/>
        </w:rPr>
        <w:t>ø</w:t>
      </w:r>
      <w:r>
        <w:rPr>
          <w:rStyle w:val="None A"/>
          <w:rFonts w:ascii="Calibri" w:cs="Calibri" w:hAnsi="Calibri" w:eastAsia="Calibri"/>
          <w:rtl w:val="0"/>
        </w:rPr>
        <w:t xml:space="preserve">tte et katalog-hierarki. 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 xml:space="preserve">Funksjonene: 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 xml:space="preserve">mkdir </w:t>
        <w:tab/>
        <w:tab/>
        <w:t xml:space="preserve">- lage mappe 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chdir </w:t>
        <w:tab/>
        <w:tab/>
        <w:t>- bytte til en annen mappe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 xml:space="preserve">rmdir </w:t>
        <w:tab/>
        <w:tab/>
        <w:t>- slette mappe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rm</w:t>
        <w:tab/>
        <w:tab/>
        <w:t>- slette fil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de-DE"/>
        </w:rPr>
        <w:t xml:space="preserve">ls </w:t>
        <w:tab/>
        <w:tab/>
        <w:t xml:space="preserve">- skrive ut innhold i aktuell mappe 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create </w:t>
        <w:tab/>
        <w:tab/>
        <w:t xml:space="preserve">- lage ny fil 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read </w:t>
        <w:tab/>
        <w:tab/>
        <w:t xml:space="preserve">- lese og skrive ut innholdet i en fil 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 xml:space="preserve">mv </w:t>
        <w:tab/>
        <w:tab/>
        <w:t xml:space="preserve">- flytte fil/gi nytt navn 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nl-NL"/>
        </w:rPr>
        <w:t xml:space="preserve">cp </w:t>
        <w:tab/>
        <w:tab/>
        <w:t xml:space="preserve">- lage en kopi av filen 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n-US"/>
        </w:rPr>
        <w:t xml:space="preserve">help </w:t>
        <w:tab/>
        <w:tab/>
        <w:t xml:space="preserve">- liste av funksjoner </w:t>
      </w: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  <w:lang w:val="es-ES_tradnl"/>
        </w:rPr>
        <w:t xml:space="preserve">exit </w:t>
        <w:tab/>
        <w:tab/>
        <w:t xml:space="preserve">- avslutt programmet 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Funksjonene er n</w:t>
      </w:r>
      <w:r>
        <w:rPr>
          <w:rStyle w:val="None A"/>
          <w:rFonts w:ascii="Calibri" w:cs="Calibri" w:hAnsi="Calibri" w:eastAsia="Calibri"/>
          <w:rtl w:val="0"/>
          <w:lang w:val="da-DK"/>
        </w:rPr>
        <w:t>æ</w:t>
      </w:r>
      <w:r>
        <w:rPr>
          <w:rStyle w:val="None A"/>
          <w:rFonts w:ascii="Calibri" w:cs="Calibri" w:hAnsi="Calibri" w:eastAsia="Calibri"/>
          <w:rtl w:val="0"/>
        </w:rPr>
        <w:t xml:space="preserve">rmere beskrevet i koden. 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Style w:val="None A"/>
          <w:rFonts w:ascii="Calibri" w:cs="Calibri" w:hAnsi="Calibri" w:eastAsia="Calibri"/>
          <w:sz w:val="56"/>
          <w:szCs w:val="56"/>
        </w:rPr>
      </w:pPr>
      <w:r>
        <w:rPr>
          <w:rStyle w:val="None A"/>
          <w:rFonts w:ascii="Calibri" w:cs="Calibri" w:hAnsi="Calibri" w:eastAsia="Calibri"/>
          <w:sz w:val="56"/>
          <w:szCs w:val="56"/>
        </w:rPr>
        <w:drawing>
          <wp:inline distT="0" distB="0" distL="0" distR="0">
            <wp:extent cx="5615305" cy="7015480"/>
            <wp:effectExtent l="0" t="0" r="0" b="0"/>
            <wp:docPr id="1073741834" name="officeArt object" descr="../../../../../Desktop/Skjermbilde%202016-05-31%20kl.%201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2.png" descr="../../../../../Desktop/Skjermbilde%202016-05-31%20kl.%2014.2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7015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Style w:val="None A"/>
          <w:rFonts w:ascii="Calibri" w:cs="Calibri" w:hAnsi="Calibri" w:eastAsia="Calibri"/>
          <w:sz w:val="56"/>
          <w:szCs w:val="56"/>
        </w:rPr>
      </w:pPr>
      <w:r>
        <w:rPr>
          <w:rStyle w:val="None A"/>
          <w:rFonts w:ascii="Calibri" w:cs="Calibri" w:hAnsi="Calibri" w:eastAsia="Calibri"/>
          <w:sz w:val="56"/>
          <w:szCs w:val="56"/>
          <w:rtl w:val="0"/>
          <w:lang w:val="pt-PT"/>
        </w:rPr>
        <w:t>ICA 8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"https://github.com/Mathih13/IS-105_2016_Gruppe-5/tree/master/Uke-14-ICA-8"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https://github.com/Mathih13/IS-105_2016_Gruppe-5/tree/master/Uke-14-ICA-8</w:t>
      </w:r>
      <w:r>
        <w:rPr/>
        <w:fldChar w:fldCharType="end" w:fldLock="0"/>
      </w:r>
    </w:p>
    <w:p>
      <w:pPr>
        <w:pStyle w:val="Body A"/>
        <w:spacing w:line="276" w:lineRule="auto"/>
      </w:pPr>
      <w:r>
        <w:rPr>
          <w:rtl w:val="0"/>
        </w:rPr>
        <w:t>Sist endret: 03.06.2016</w:t>
      </w:r>
    </w:p>
    <w:p>
      <w:pPr>
        <w:pStyle w:val="Body A"/>
      </w:pP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 xml:space="preserve">I denne oppgaven har vi brukt Tkinter for den grafiske presentasjonen til River prosjektet. 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Style w:val="None A"/>
          <w:rFonts w:ascii="Calibri" w:cs="Calibri" w:hAnsi="Calibri" w:eastAsia="Calibri"/>
          <w:sz w:val="56"/>
          <w:szCs w:val="56"/>
        </w:rPr>
      </w:pPr>
      <w:r>
        <w:rPr>
          <w:rStyle w:val="None A"/>
          <w:rFonts w:ascii="Calibri" w:cs="Calibri" w:hAnsi="Calibri" w:eastAsia="Calibri"/>
          <w:sz w:val="56"/>
          <w:szCs w:val="56"/>
          <w:rtl w:val="0"/>
        </w:rPr>
        <w:t xml:space="preserve">ICA 9 </w:t>
      </w:r>
    </w:p>
    <w:p>
      <w:pPr>
        <w:pStyle w:val="Body A"/>
        <w:rPr>
          <w:rStyle w:val="None A"/>
          <w:sz w:val="22"/>
          <w:szCs w:val="22"/>
        </w:rPr>
      </w:pP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"https://github.com/Mathih13/IS-105_2016_Gruppe-5/tree/master/Uke-15-ICA-9"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https://github.com/Mathih13/IS-105_2016_Gruppe-5/tree/master/Uke-15-ICA-9</w:t>
      </w:r>
      <w:r>
        <w:rPr/>
        <w:fldChar w:fldCharType="end" w:fldLock="0"/>
      </w:r>
    </w:p>
    <w:p>
      <w:pPr>
        <w:pStyle w:val="Body A"/>
        <w:spacing w:line="276" w:lineRule="auto"/>
        <w:rPr>
          <w:rStyle w:val="None A"/>
          <w:sz w:val="22"/>
          <w:szCs w:val="22"/>
        </w:rPr>
      </w:pPr>
      <w:r>
        <w:rPr>
          <w:rStyle w:val="None A"/>
          <w:sz w:val="22"/>
          <w:szCs w:val="22"/>
          <w:rtl w:val="0"/>
        </w:rPr>
        <w:t>Sist endret: 03.06.2016</w:t>
      </w:r>
    </w:p>
    <w:p>
      <w:pPr>
        <w:pStyle w:val="Body A"/>
        <w:rPr>
          <w:sz w:val="22"/>
          <w:szCs w:val="22"/>
        </w:rPr>
      </w:pPr>
    </w:p>
    <w:p>
      <w:pPr>
        <w:pStyle w:val="Body A"/>
        <w:rPr>
          <w:rStyle w:val="None A"/>
          <w:rFonts w:ascii="Calibri" w:cs="Calibri" w:hAnsi="Calibri" w:eastAsia="Calibri"/>
        </w:rPr>
      </w:pPr>
      <w:r>
        <w:rPr>
          <w:rStyle w:val="None A"/>
          <w:rFonts w:ascii="Calibri" w:cs="Calibri" w:hAnsi="Calibri" w:eastAsia="Calibri"/>
          <w:rtl w:val="0"/>
        </w:rPr>
        <w:t>ICA 9 inneholder samling av ICA 8 samt restrukturering og st</w:t>
      </w:r>
      <w:r>
        <w:rPr>
          <w:rStyle w:val="None A"/>
          <w:rFonts w:ascii="Calibri" w:cs="Calibri" w:hAnsi="Calibri" w:eastAsia="Calibri"/>
          <w:rtl w:val="0"/>
          <w:lang w:val="da-DK"/>
        </w:rPr>
        <w:t>ø</w:t>
      </w:r>
      <w:r>
        <w:rPr>
          <w:rStyle w:val="None A"/>
          <w:rFonts w:ascii="Calibri" w:cs="Calibri" w:hAnsi="Calibri" w:eastAsia="Calibri"/>
          <w:rtl w:val="0"/>
        </w:rPr>
        <w:t>tte for kommunikasjon over nettverk via python sockets modulen. Forel</w:t>
      </w:r>
      <w:r>
        <w:rPr>
          <w:rStyle w:val="None A"/>
          <w:rFonts w:ascii="Calibri" w:cs="Calibri" w:hAnsi="Calibri" w:eastAsia="Calibri"/>
          <w:rtl w:val="0"/>
          <w:lang w:val="da-DK"/>
        </w:rPr>
        <w:t>ø</w:t>
      </w:r>
      <w:r>
        <w:rPr>
          <w:rStyle w:val="None A"/>
          <w:rFonts w:ascii="Calibri" w:cs="Calibri" w:hAnsi="Calibri" w:eastAsia="Calibri"/>
          <w:rtl w:val="0"/>
        </w:rPr>
        <w:t xml:space="preserve">pig vil bruk av </w:t>
      </w:r>
      <w:r>
        <w:rPr>
          <w:rStyle w:val="None A"/>
          <w:rFonts w:ascii="Calibri" w:cs="Calibri" w:hAnsi="Calibri" w:eastAsia="Calibri"/>
          <w:rtl w:val="0"/>
          <w:lang w:val="de-DE"/>
        </w:rPr>
        <w:t>“</w:t>
      </w:r>
      <w:r>
        <w:rPr>
          <w:rStyle w:val="None A"/>
          <w:rFonts w:ascii="Calibri" w:cs="Calibri" w:hAnsi="Calibri" w:eastAsia="Calibri"/>
          <w:rtl w:val="0"/>
          <w:lang w:val="da-DK"/>
        </w:rPr>
        <w:t>get in</w:t>
      </w:r>
      <w:r>
        <w:rPr>
          <w:rStyle w:val="None A"/>
          <w:rFonts w:ascii="Calibri" w:cs="Calibri" w:hAnsi="Calibri" w:eastAsia="Calibri"/>
          <w:rtl w:val="0"/>
        </w:rPr>
        <w:t xml:space="preserve">” </w:t>
      </w:r>
      <w:r>
        <w:rPr>
          <w:rStyle w:val="None A"/>
          <w:rFonts w:ascii="Calibri" w:cs="Calibri" w:hAnsi="Calibri" w:eastAsia="Calibri"/>
          <w:rtl w:val="0"/>
          <w:lang w:val="da-DK"/>
        </w:rPr>
        <w:t xml:space="preserve">og </w:t>
      </w:r>
      <w:r>
        <w:rPr>
          <w:rStyle w:val="None A"/>
          <w:rFonts w:ascii="Calibri" w:cs="Calibri" w:hAnsi="Calibri" w:eastAsia="Calibri"/>
          <w:rtl w:val="0"/>
          <w:lang w:val="de-DE"/>
        </w:rPr>
        <w:t>“</w:t>
      </w:r>
      <w:r>
        <w:rPr>
          <w:rStyle w:val="None A"/>
          <w:rFonts w:ascii="Calibri" w:cs="Calibri" w:hAnsi="Calibri" w:eastAsia="Calibri"/>
          <w:rtl w:val="0"/>
          <w:lang w:val="en-US"/>
        </w:rPr>
        <w:t>get out</w:t>
      </w:r>
      <w:r>
        <w:rPr>
          <w:rStyle w:val="None A"/>
          <w:rFonts w:ascii="Calibri" w:cs="Calibri" w:hAnsi="Calibri" w:eastAsia="Calibri"/>
          <w:rtl w:val="0"/>
        </w:rPr>
        <w:t xml:space="preserve">” </w:t>
      </w:r>
      <w:r>
        <w:rPr>
          <w:rStyle w:val="None A"/>
          <w:rFonts w:ascii="Calibri" w:cs="Calibri" w:hAnsi="Calibri" w:eastAsia="Calibri"/>
          <w:rtl w:val="0"/>
        </w:rPr>
        <w:t>gi svar i form av oppdatert database(model) fra serveren. Det visuelle oppdateres ikke forel</w:t>
      </w:r>
      <w:r>
        <w:rPr>
          <w:rStyle w:val="None A"/>
          <w:rFonts w:ascii="Calibri" w:cs="Calibri" w:hAnsi="Calibri" w:eastAsia="Calibri"/>
          <w:rtl w:val="0"/>
          <w:lang w:val="da-DK"/>
        </w:rPr>
        <w:t>ø</w:t>
      </w:r>
      <w:r>
        <w:rPr>
          <w:rStyle w:val="None A"/>
          <w:rFonts w:ascii="Calibri" w:cs="Calibri" w:hAnsi="Calibri" w:eastAsia="Calibri"/>
          <w:rtl w:val="0"/>
        </w:rPr>
        <w:t>pig pga tidsmessige begrensninger.</w:t>
      </w:r>
    </w:p>
    <w:p>
      <w:pPr>
        <w:pStyle w:val="Body A"/>
      </w:pPr>
      <w:r>
        <w:rPr>
          <w:rFonts w:ascii="Calibri" w:cs="Calibri" w:hAnsi="Calibri" w:eastAsia="Calibri"/>
        </w:rPr>
      </w:r>
    </w:p>
    <w:sectPr>
      <w:headerReference w:type="default" r:id="rId13"/>
      <w:footerReference w:type="default" r:id="rId14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nduitITCStd Light">
    <w:charset w:val="00"/>
    <w:family w:val="roman"/>
    <w:pitch w:val="default"/>
  </w:font>
  <w:font w:name="Trebuchet MS">
    <w:charset w:val="00"/>
    <w:family w:val="roman"/>
    <w:pitch w:val="default"/>
  </w:font>
  <w:font w:name="MingLi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 A">
    <w:name w:val="None A"/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pt-PT"/>
    </w:rPr>
  </w:style>
  <w:style w:type="character" w:styleId="Hyperlink.0">
    <w:name w:val="Hyperlink.0"/>
    <w:basedOn w:val="None A"/>
    <w:next w:val="Hyperlink.0"/>
    <w:rPr>
      <w:color w:val="0563c1"/>
      <w:u w:val="single" w:color="0563c1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1">
    <w:name w:val="Hyperlink.1"/>
    <w:basedOn w:val="None A"/>
    <w:next w:val="Hyperlink.1"/>
    <w:rPr>
      <w:rFonts w:ascii="Calibri" w:cs="Calibri" w:hAnsi="Calibri" w:eastAsia="Calibri"/>
      <w:color w:val="0563c1"/>
      <w:u w:val="single" w:color="0563c1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able Style 1 A">
    <w:name w:val="Table Style 1 A"/>
    <w:next w:val="Table Style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Note Taking">
    <w:name w:val="Note Taking"/>
    <w:pPr>
      <w:numPr>
        <w:numId w:val="1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2">
    <w:name w:val="Hyperlink.2"/>
    <w:basedOn w:val="None A"/>
    <w:next w:val="Hyperlink.2"/>
    <w:rPr>
      <w:color w:val="0563c1"/>
      <w:sz w:val="20"/>
      <w:szCs w:val="20"/>
      <w:u w:val="single" w:color="0563c1"/>
    </w:rPr>
  </w:style>
  <w:style w:type="character" w:styleId="Hyperlink.3">
    <w:name w:val="Hyperlink.3"/>
    <w:basedOn w:val="None A"/>
    <w:next w:val="Hyperlink.3"/>
    <w:rPr>
      <w:rFonts w:ascii="Calibri" w:cs="Calibri" w:hAnsi="Calibri" w:eastAsia="Calibri"/>
      <w:color w:val="0563c1"/>
      <w:sz w:val="20"/>
      <w:szCs w:val="20"/>
      <w:u w:val="single" w:color="0563c1"/>
    </w:rPr>
  </w:style>
  <w:style w:type="character" w:styleId="Hyperlink.4">
    <w:name w:val="Hyperlink.4"/>
    <w:basedOn w:val="None A"/>
    <w:next w:val="Hyperlink.4"/>
    <w:rPr>
      <w:color w:val="0563c1"/>
      <w:u w:val="single" w:color="0563c1"/>
    </w:rPr>
  </w:style>
  <w:style w:type="paragraph" w:styleId="Tabellstil 2">
    <w:name w:val="Tabellstil 2"/>
    <w:next w:val="Tabell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Ingen">
    <w:name w:val="Ingen"/>
    <w:basedOn w:val="None A"/>
    <w:rPr>
      <w:lang w:val="en-US"/>
    </w:rPr>
  </w:style>
  <w:style w:type="paragraph" w:styleId="Tabellstil 1">
    <w:name w:val="Tabellstil 1"/>
    <w:next w:val="Tabell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Lettered">
    <w:name w:val="Lettered"/>
    <w:pPr>
      <w:numPr>
        <w:numId w:val="3"/>
      </w:numPr>
    </w:pPr>
  </w:style>
  <w:style w:type="character" w:styleId="Hyperlink.5">
    <w:name w:val="Hyperlink.5"/>
    <w:basedOn w:val="None A"/>
    <w:next w:val="Hyperlink.5"/>
    <w:rPr>
      <w:color w:val="0563c1"/>
      <w:sz w:val="22"/>
      <w:szCs w:val="22"/>
      <w:u w:val="single" w:color="0563c1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